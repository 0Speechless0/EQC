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3C8DB" w14:textId="2FAC9D47" w:rsidR="00AD5D2B" w:rsidRPr="00841F92" w:rsidRDefault="00AD5D2B" w:rsidP="00AD5D2B">
      <w:pPr>
        <w:pStyle w:val="-0"/>
        <w:rPr>
          <w:rFonts w:ascii="標楷體" w:hAnsi="標楷體"/>
          <w:b/>
          <w:color w:val="FF0000"/>
          <w:sz w:val="32"/>
          <w:szCs w:val="32"/>
        </w:rPr>
      </w:pPr>
      <w:bookmarkStart w:id="0" w:name="_Toc394321455"/>
      <w:bookmarkStart w:id="1" w:name="_Toc394410677"/>
      <w:bookmarkStart w:id="2" w:name="_Toc42784316"/>
      <w:bookmarkStart w:id="3" w:name="_Toc63409743"/>
      <w:bookmarkStart w:id="4" w:name="_GoBack"/>
      <w:bookmarkEnd w:id="4"/>
      <w:r w:rsidRPr="00841F92">
        <w:rPr>
          <w:rFonts w:hint="eastAsia"/>
          <w:color w:val="FF0000"/>
        </w:rPr>
        <w:t>表</w:t>
      </w:r>
      <w:r w:rsidR="00613442" w:rsidRPr="00841F92">
        <w:rPr>
          <w:rFonts w:hint="eastAsia"/>
          <w:color w:val="FF0000"/>
        </w:rPr>
        <w:t>7-45</w:t>
      </w:r>
      <w:r w:rsidRPr="00841F92">
        <w:rPr>
          <w:rFonts w:hint="eastAsia"/>
          <w:color w:val="FF0000"/>
        </w:rPr>
        <w:t xml:space="preserve">　</w:t>
      </w:r>
      <w:r w:rsidRPr="00841F92">
        <w:rPr>
          <w:rFonts w:hint="eastAsia"/>
          <w:color w:val="FF0000"/>
        </w:rPr>
        <w:t>NCR</w:t>
      </w:r>
      <w:r w:rsidRPr="00841F92">
        <w:rPr>
          <w:rFonts w:hint="eastAsia"/>
          <w:color w:val="FF0000"/>
        </w:rPr>
        <w:t>程序追蹤改善表</w:t>
      </w:r>
      <w:bookmarkEnd w:id="3"/>
    </w:p>
    <w:p w14:paraId="63AD46BC" w14:textId="3B152990" w:rsidR="00AD5D2B" w:rsidRPr="00841F92" w:rsidRDefault="00AD5D2B" w:rsidP="00AD5D2B">
      <w:pPr>
        <w:jc w:val="center"/>
        <w:rPr>
          <w:rFonts w:ascii="標楷體"/>
          <w:color w:val="FF0000"/>
          <w:sz w:val="28"/>
          <w:szCs w:val="27"/>
        </w:rPr>
      </w:pPr>
      <w:r w:rsidRPr="00841F92">
        <w:rPr>
          <w:rFonts w:ascii="標楷體" w:hAnsi="標楷體" w:hint="eastAsia"/>
          <w:b/>
          <w:color w:val="FF0000"/>
          <w:sz w:val="32"/>
          <w:szCs w:val="32"/>
        </w:rPr>
        <w:t xml:space="preserve">                                   </w:t>
      </w:r>
      <w:r w:rsidRPr="00841F92">
        <w:rPr>
          <w:rFonts w:ascii="標楷體" w:hint="eastAsia"/>
          <w:color w:val="FF0000"/>
          <w:sz w:val="28"/>
          <w:szCs w:val="27"/>
        </w:rPr>
        <w:t>編碼：</w:t>
      </w: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4089"/>
        <w:gridCol w:w="1065"/>
        <w:gridCol w:w="727"/>
        <w:gridCol w:w="608"/>
        <w:gridCol w:w="823"/>
      </w:tblGrid>
      <w:tr w:rsidR="00841F92" w:rsidRPr="00841F92" w14:paraId="212CD4E9" w14:textId="77777777" w:rsidTr="00C4299E">
        <w:trPr>
          <w:trHeight w:val="110"/>
          <w:jc w:val="center"/>
        </w:trPr>
        <w:tc>
          <w:tcPr>
            <w:tcW w:w="1899" w:type="dxa"/>
          </w:tcPr>
          <w:p w14:paraId="2A696C42" w14:textId="77777777" w:rsidR="00841F92" w:rsidRPr="00841F92" w:rsidRDefault="00841F92" w:rsidP="00C4299E">
            <w:pPr>
              <w:jc w:val="center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工程名稱</w:t>
            </w:r>
          </w:p>
        </w:tc>
        <w:tc>
          <w:tcPr>
            <w:tcW w:w="4089" w:type="dxa"/>
          </w:tcPr>
          <w:p w14:paraId="296AF0AD" w14:textId="77777777" w:rsidR="00841F92" w:rsidRPr="00841F92" w:rsidRDefault="00841F92" w:rsidP="00C4299E">
            <w:pPr>
              <w:rPr>
                <w:rFonts w:ascii="標楷體"/>
                <w:color w:val="FF0000"/>
                <w:szCs w:val="27"/>
              </w:rPr>
            </w:pPr>
          </w:p>
        </w:tc>
        <w:tc>
          <w:tcPr>
            <w:tcW w:w="1065" w:type="dxa"/>
          </w:tcPr>
          <w:p w14:paraId="069FE861" w14:textId="24B6B977" w:rsidR="00841F92" w:rsidRPr="00841F92" w:rsidRDefault="00841F92" w:rsidP="00C4299E">
            <w:pPr>
              <w:jc w:val="center"/>
              <w:rPr>
                <w:rFonts w:ascii="標楷體"/>
                <w:color w:val="FF0000"/>
                <w:szCs w:val="27"/>
              </w:rPr>
            </w:pPr>
            <w:r>
              <w:rPr>
                <w:rFonts w:hint="eastAsia"/>
                <w:color w:val="FF0000"/>
                <w:spacing w:val="-4"/>
                <w:szCs w:val="27"/>
              </w:rPr>
              <w:t>填表</w:t>
            </w:r>
            <w:r w:rsidRPr="00841F92">
              <w:rPr>
                <w:rFonts w:ascii="標楷體" w:hint="eastAsia"/>
                <w:color w:val="FF0000"/>
                <w:szCs w:val="27"/>
              </w:rPr>
              <w:t>日期</w:t>
            </w:r>
          </w:p>
        </w:tc>
        <w:tc>
          <w:tcPr>
            <w:tcW w:w="727" w:type="dxa"/>
            <w:tcBorders>
              <w:right w:val="nil"/>
            </w:tcBorders>
          </w:tcPr>
          <w:p w14:paraId="3FA28850" w14:textId="77777777" w:rsidR="00841F92" w:rsidRPr="00841F92" w:rsidRDefault="00841F92" w:rsidP="00C4299E">
            <w:pPr>
              <w:jc w:val="right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年</w:t>
            </w:r>
          </w:p>
        </w:tc>
        <w:tc>
          <w:tcPr>
            <w:tcW w:w="608" w:type="dxa"/>
            <w:tcBorders>
              <w:left w:val="nil"/>
              <w:right w:val="nil"/>
            </w:tcBorders>
          </w:tcPr>
          <w:p w14:paraId="59542BF2" w14:textId="77777777" w:rsidR="00841F92" w:rsidRPr="00841F92" w:rsidRDefault="00841F92" w:rsidP="00C4299E">
            <w:pPr>
              <w:jc w:val="right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 xml:space="preserve"> 月</w:t>
            </w:r>
          </w:p>
        </w:tc>
        <w:tc>
          <w:tcPr>
            <w:tcW w:w="823" w:type="dxa"/>
            <w:tcBorders>
              <w:left w:val="nil"/>
            </w:tcBorders>
          </w:tcPr>
          <w:p w14:paraId="0D26B650" w14:textId="77777777" w:rsidR="00841F92" w:rsidRPr="00841F92" w:rsidRDefault="00841F92" w:rsidP="00C4299E">
            <w:pPr>
              <w:jc w:val="right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日</w:t>
            </w:r>
          </w:p>
        </w:tc>
      </w:tr>
      <w:tr w:rsidR="00841F92" w:rsidRPr="00841F92" w14:paraId="497DB588" w14:textId="77777777" w:rsidTr="00C4299E">
        <w:trPr>
          <w:trHeight w:val="286"/>
          <w:jc w:val="center"/>
        </w:trPr>
        <w:tc>
          <w:tcPr>
            <w:tcW w:w="1899" w:type="dxa"/>
          </w:tcPr>
          <w:p w14:paraId="4FF0AAD0" w14:textId="77777777" w:rsidR="00841F92" w:rsidRPr="00841F92" w:rsidRDefault="00841F92" w:rsidP="00C4299E">
            <w:pPr>
              <w:jc w:val="distribut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主辦機關</w:t>
            </w:r>
          </w:p>
        </w:tc>
        <w:tc>
          <w:tcPr>
            <w:tcW w:w="7312" w:type="dxa"/>
            <w:gridSpan w:val="5"/>
          </w:tcPr>
          <w:p w14:paraId="5ED5C1EE" w14:textId="77777777" w:rsidR="00841F92" w:rsidRPr="00841F92" w:rsidRDefault="00841F92" w:rsidP="00C4299E">
            <w:pPr>
              <w:pStyle w:val="Web"/>
              <w:jc w:val="both"/>
              <w:rPr>
                <w:rFonts w:ascii="標楷體"/>
                <w:color w:val="FF0000"/>
                <w:sz w:val="16"/>
                <w:szCs w:val="16"/>
              </w:rPr>
            </w:pPr>
          </w:p>
        </w:tc>
      </w:tr>
      <w:tr w:rsidR="00841F92" w:rsidRPr="00841F92" w14:paraId="749920EC" w14:textId="77777777" w:rsidTr="00C4299E">
        <w:trPr>
          <w:trHeight w:val="110"/>
          <w:jc w:val="center"/>
        </w:trPr>
        <w:tc>
          <w:tcPr>
            <w:tcW w:w="1899" w:type="dxa"/>
          </w:tcPr>
          <w:p w14:paraId="76A9F5B9" w14:textId="77777777" w:rsidR="00841F92" w:rsidRPr="00841F92" w:rsidRDefault="00841F92" w:rsidP="00C4299E">
            <w:pPr>
              <w:jc w:val="distribut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監造單位</w:t>
            </w:r>
          </w:p>
        </w:tc>
        <w:tc>
          <w:tcPr>
            <w:tcW w:w="7312" w:type="dxa"/>
            <w:gridSpan w:val="5"/>
          </w:tcPr>
          <w:p w14:paraId="7144B9CF" w14:textId="77777777" w:rsidR="00841F92" w:rsidRPr="00841F92" w:rsidRDefault="00841F92" w:rsidP="00C4299E">
            <w:pPr>
              <w:ind w:left="113"/>
              <w:rPr>
                <w:rFonts w:ascii="標楷體"/>
                <w:color w:val="FF0000"/>
                <w:szCs w:val="27"/>
              </w:rPr>
            </w:pPr>
          </w:p>
        </w:tc>
      </w:tr>
      <w:tr w:rsidR="00841F92" w:rsidRPr="00841F92" w14:paraId="569F9C6E" w14:textId="77777777" w:rsidTr="00C4299E">
        <w:trPr>
          <w:trHeight w:val="110"/>
          <w:jc w:val="center"/>
        </w:trPr>
        <w:tc>
          <w:tcPr>
            <w:tcW w:w="1899" w:type="dxa"/>
          </w:tcPr>
          <w:p w14:paraId="3190FF23" w14:textId="77777777" w:rsidR="00841F92" w:rsidRPr="00841F92" w:rsidRDefault="00841F92" w:rsidP="00C4299E">
            <w:pPr>
              <w:jc w:val="distribut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廠商</w:t>
            </w:r>
          </w:p>
        </w:tc>
        <w:tc>
          <w:tcPr>
            <w:tcW w:w="7312" w:type="dxa"/>
            <w:gridSpan w:val="5"/>
          </w:tcPr>
          <w:p w14:paraId="2298AFDE" w14:textId="77777777" w:rsidR="00841F92" w:rsidRPr="00841F92" w:rsidRDefault="00841F92" w:rsidP="00C4299E">
            <w:pPr>
              <w:ind w:left="113"/>
              <w:rPr>
                <w:rFonts w:ascii="標楷體"/>
                <w:color w:val="FF0000"/>
                <w:szCs w:val="27"/>
              </w:rPr>
            </w:pPr>
          </w:p>
        </w:tc>
      </w:tr>
      <w:tr w:rsidR="00841F92" w:rsidRPr="00841F92" w14:paraId="1C231455" w14:textId="77777777" w:rsidTr="00C4299E">
        <w:trPr>
          <w:trHeight w:val="105"/>
          <w:jc w:val="center"/>
        </w:trPr>
        <w:tc>
          <w:tcPr>
            <w:tcW w:w="1899" w:type="dxa"/>
          </w:tcPr>
          <w:p w14:paraId="3618E2C0" w14:textId="77777777" w:rsidR="00841F92" w:rsidRPr="00841F92" w:rsidRDefault="00841F92" w:rsidP="00C4299E">
            <w:pPr>
              <w:jc w:val="distribut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hint="eastAsia"/>
                <w:color w:val="FF0000"/>
                <w:spacing w:val="-4"/>
                <w:szCs w:val="27"/>
              </w:rPr>
              <w:t>檢查者</w:t>
            </w:r>
            <w:r w:rsidRPr="00841F92">
              <w:rPr>
                <w:rFonts w:ascii="標楷體" w:hint="eastAsia"/>
                <w:color w:val="FF0000"/>
                <w:szCs w:val="27"/>
              </w:rPr>
              <w:t>類別</w:t>
            </w:r>
          </w:p>
        </w:tc>
        <w:tc>
          <w:tcPr>
            <w:tcW w:w="7312" w:type="dxa"/>
            <w:gridSpan w:val="5"/>
          </w:tcPr>
          <w:p w14:paraId="73BFB22B" w14:textId="77777777" w:rsidR="00841F92" w:rsidRPr="00841F92" w:rsidRDefault="00841F92" w:rsidP="00C4299E">
            <w:pPr>
              <w:rPr>
                <w:rFonts w:ascii="標楷體"/>
                <w:strike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 w:val="22"/>
              </w:rPr>
              <w:t>□施工抽查(監造單位)  □自主檢查(承攬廠商)</w:t>
            </w:r>
          </w:p>
        </w:tc>
      </w:tr>
      <w:tr w:rsidR="00841F92" w:rsidRPr="00841F92" w14:paraId="26DEAF59" w14:textId="77777777" w:rsidTr="00C4299E">
        <w:trPr>
          <w:trHeight w:val="100"/>
          <w:jc w:val="center"/>
        </w:trPr>
        <w:tc>
          <w:tcPr>
            <w:tcW w:w="9211" w:type="dxa"/>
            <w:gridSpan w:val="6"/>
            <w:tcBorders>
              <w:bottom w:val="single" w:sz="4" w:space="0" w:color="auto"/>
            </w:tcBorders>
          </w:tcPr>
          <w:p w14:paraId="08CFCC56" w14:textId="346F929C" w:rsidR="00841F92" w:rsidRPr="00841F92" w:rsidRDefault="00841F92" w:rsidP="00C4299E">
            <w:pPr>
              <w:jc w:val="center"/>
              <w:rPr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矯正與預防措施執行情形</w:t>
            </w:r>
          </w:p>
        </w:tc>
      </w:tr>
      <w:tr w:rsidR="00841F92" w:rsidRPr="00841F92" w14:paraId="3EC66350" w14:textId="77777777" w:rsidTr="00C4299E">
        <w:trPr>
          <w:trHeight w:val="573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7F9B456" w14:textId="5A5A8796" w:rsidR="00841F92" w:rsidRPr="00841F92" w:rsidRDefault="00841F92" w:rsidP="00C4299E">
            <w:pPr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pacing w:val="-4"/>
                <w:szCs w:val="27"/>
              </w:rPr>
              <w:t>矯正及預防措事項</w:t>
            </w:r>
            <w:r w:rsidRPr="00841F92">
              <w:rPr>
                <w:rFonts w:ascii="標楷體" w:hint="eastAsia"/>
                <w:color w:val="FF0000"/>
                <w:szCs w:val="27"/>
              </w:rPr>
              <w:t>(缺失項目)                       限期改善完成日期：</w:t>
            </w:r>
          </w:p>
          <w:p w14:paraId="51881A43" w14:textId="77777777" w:rsidR="00841F92" w:rsidRPr="00841F92" w:rsidRDefault="00841F92" w:rsidP="00C4299E">
            <w:pPr>
              <w:rPr>
                <w:color w:val="FF0000"/>
                <w:szCs w:val="27"/>
              </w:rPr>
            </w:pPr>
            <w:r w:rsidRPr="00841F92">
              <w:rPr>
                <w:rFonts w:hint="eastAsia"/>
                <w:color w:val="FF0000"/>
                <w:spacing w:val="-4"/>
                <w:szCs w:val="27"/>
              </w:rPr>
              <w:t>(</w:t>
            </w:r>
            <w:r w:rsidRPr="00841F92">
              <w:rPr>
                <w:rFonts w:hint="eastAsia"/>
                <w:color w:val="FF0000"/>
                <w:spacing w:val="-4"/>
                <w:szCs w:val="27"/>
              </w:rPr>
              <w:t>由檢查人員填寫</w:t>
            </w:r>
            <w:r w:rsidRPr="00841F92">
              <w:rPr>
                <w:rFonts w:hint="eastAsia"/>
                <w:color w:val="FF0000"/>
                <w:szCs w:val="27"/>
              </w:rPr>
              <w:t>)</w:t>
            </w:r>
          </w:p>
          <w:p w14:paraId="6D646011" w14:textId="77777777" w:rsidR="00841F92" w:rsidRPr="00841F92" w:rsidRDefault="00841F92" w:rsidP="00C4299E">
            <w:pPr>
              <w:ind w:leftChars="-11" w:left="-26" w:firstLine="3840"/>
              <w:rPr>
                <w:rFonts w:ascii="標楷體"/>
                <w:strike/>
                <w:color w:val="FF0000"/>
                <w:szCs w:val="27"/>
              </w:rPr>
            </w:pPr>
            <w:r w:rsidRPr="00841F92">
              <w:rPr>
                <w:rFonts w:hint="eastAsia"/>
                <w:color w:val="FF0000"/>
                <w:szCs w:val="27"/>
              </w:rPr>
              <w:t xml:space="preserve">                 </w:t>
            </w:r>
            <w:r w:rsidRPr="00841F92">
              <w:rPr>
                <w:rFonts w:hint="eastAsia"/>
                <w:color w:val="FF0000"/>
                <w:szCs w:val="27"/>
              </w:rPr>
              <w:t>檢查人員簽名</w:t>
            </w:r>
            <w:r w:rsidRPr="00841F92">
              <w:rPr>
                <w:rFonts w:ascii="標楷體" w:hint="eastAsia"/>
                <w:color w:val="FF0000"/>
                <w:szCs w:val="27"/>
              </w:rPr>
              <w:t>：</w:t>
            </w:r>
          </w:p>
        </w:tc>
      </w:tr>
      <w:tr w:rsidR="00841F92" w:rsidRPr="00841F92" w14:paraId="3FBFF501" w14:textId="77777777" w:rsidTr="00C4299E">
        <w:trPr>
          <w:trHeight w:val="100"/>
          <w:jc w:val="center"/>
        </w:trPr>
        <w:tc>
          <w:tcPr>
            <w:tcW w:w="9211" w:type="dxa"/>
            <w:gridSpan w:val="6"/>
            <w:tcBorders>
              <w:bottom w:val="single" w:sz="4" w:space="0" w:color="auto"/>
            </w:tcBorders>
          </w:tcPr>
          <w:p w14:paraId="5BDCC6B5" w14:textId="2A491A34" w:rsidR="00841F92" w:rsidRPr="00841F92" w:rsidRDefault="00841F92" w:rsidP="00C4299E">
            <w:pPr>
              <w:jc w:val="center"/>
              <w:rPr>
                <w:rFonts w:ascii="標楷體"/>
                <w:strike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缺 失 改 善 處 理 情 形 說 明</w:t>
            </w:r>
            <w:r w:rsidR="00FB2822" w:rsidRPr="00FB2822">
              <w:rPr>
                <w:rFonts w:ascii="標楷體" w:hint="eastAsia"/>
                <w:color w:val="FF0000"/>
                <w:szCs w:val="27"/>
              </w:rPr>
              <w:t>(由</w:t>
            </w:r>
            <w:r w:rsidR="00FB2822" w:rsidRPr="00491C2C">
              <w:rPr>
                <w:rFonts w:ascii="標楷體" w:hint="eastAsia"/>
                <w:color w:val="FF0000"/>
                <w:szCs w:val="27"/>
              </w:rPr>
              <w:t>改善者或品管人員</w:t>
            </w:r>
            <w:r w:rsidR="00FB2822">
              <w:rPr>
                <w:rFonts w:ascii="標楷體" w:hint="eastAsia"/>
                <w:color w:val="FF0000"/>
                <w:szCs w:val="27"/>
              </w:rPr>
              <w:t>填寫</w:t>
            </w:r>
            <w:r w:rsidR="00FB2822" w:rsidRPr="004678B6">
              <w:rPr>
                <w:rFonts w:ascii="標楷體" w:hint="eastAsia"/>
                <w:color w:val="000000" w:themeColor="text1"/>
                <w:szCs w:val="27"/>
              </w:rPr>
              <w:t>)</w:t>
            </w:r>
          </w:p>
        </w:tc>
      </w:tr>
      <w:tr w:rsidR="00841F92" w:rsidRPr="00841F92" w14:paraId="70ECA4D8" w14:textId="77777777" w:rsidTr="00C4299E">
        <w:trPr>
          <w:trHeight w:val="713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2270CBE" w14:textId="4CA596BD" w:rsidR="00841F92" w:rsidRPr="00841F92" w:rsidRDefault="00841F92" w:rsidP="00E27119">
            <w:pPr>
              <w:pStyle w:val="Web"/>
              <w:adjustRightInd w:val="0"/>
              <w:spacing w:afterLines="100" w:after="360" w:afterAutospacing="0" w:line="700" w:lineRule="exact"/>
              <w:jc w:val="both"/>
              <w:textAlignment w:val="baseline"/>
              <w:rPr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一、原因分析</w:t>
            </w:r>
          </w:p>
          <w:p w14:paraId="0AFFECD7" w14:textId="67AAC96C" w:rsidR="00841F92" w:rsidRPr="00841F92" w:rsidRDefault="00841F92" w:rsidP="00E27119">
            <w:pPr>
              <w:pStyle w:val="Web"/>
              <w:adjustRightInd w:val="0"/>
              <w:spacing w:line="700" w:lineRule="exact"/>
              <w:jc w:val="both"/>
              <w:textAlignment w:val="baselin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二、矯正(改善)及預防措施</w:t>
            </w:r>
          </w:p>
          <w:p w14:paraId="37909193" w14:textId="36677853" w:rsidR="00841F92" w:rsidRPr="00841F92" w:rsidRDefault="00841F92" w:rsidP="00E27119">
            <w:pPr>
              <w:pStyle w:val="Web"/>
              <w:adjustRightInd w:val="0"/>
              <w:spacing w:afterLines="50" w:after="180" w:afterAutospacing="0" w:line="700" w:lineRule="exact"/>
              <w:ind w:firstLineChars="58" w:firstLine="162"/>
              <w:jc w:val="both"/>
              <w:textAlignment w:val="baselin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(一)矯正措施</w:t>
            </w:r>
          </w:p>
          <w:p w14:paraId="4ACAC768" w14:textId="77777777" w:rsidR="00841F92" w:rsidRDefault="00841F92" w:rsidP="00E27119">
            <w:pPr>
              <w:pStyle w:val="Web"/>
              <w:adjustRightInd w:val="0"/>
              <w:spacing w:afterLines="50" w:after="180" w:afterAutospacing="0" w:line="700" w:lineRule="exact"/>
              <w:ind w:firstLineChars="58" w:firstLine="162"/>
              <w:jc w:val="both"/>
              <w:textAlignment w:val="baselin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ascii="標楷體" w:hint="eastAsia"/>
                <w:color w:val="FF0000"/>
                <w:szCs w:val="27"/>
              </w:rPr>
              <w:t>(二)預防措施</w:t>
            </w:r>
          </w:p>
          <w:p w14:paraId="527F95DD" w14:textId="70B0D43B" w:rsidR="00841F92" w:rsidRPr="00841F92" w:rsidRDefault="00841F92" w:rsidP="00E27119">
            <w:pPr>
              <w:pStyle w:val="Web"/>
              <w:adjustRightInd w:val="0"/>
              <w:spacing w:afterLines="100" w:after="360" w:afterAutospacing="0" w:line="700" w:lineRule="exact"/>
              <w:ind w:firstLineChars="58" w:firstLine="162"/>
              <w:jc w:val="both"/>
              <w:textAlignment w:val="baseline"/>
              <w:rPr>
                <w:rFonts w:ascii="標楷體"/>
                <w:color w:val="FF0000"/>
                <w:szCs w:val="27"/>
              </w:rPr>
            </w:pPr>
            <w:r w:rsidRPr="00841F92">
              <w:rPr>
                <w:rFonts w:hint="eastAsia"/>
                <w:color w:val="FF0000"/>
                <w:szCs w:val="27"/>
              </w:rPr>
              <w:t>三、</w:t>
            </w:r>
            <w:r w:rsidRPr="00841F92">
              <w:rPr>
                <w:rFonts w:ascii="標楷體" w:hint="eastAsia"/>
                <w:color w:val="FF0000"/>
                <w:szCs w:val="27"/>
              </w:rPr>
              <w:t>矯正預防措施與改善結果</w:t>
            </w:r>
          </w:p>
          <w:p w14:paraId="03A520EC" w14:textId="5DEC8FBC" w:rsidR="00841F92" w:rsidRPr="00841F92" w:rsidRDefault="00841F92" w:rsidP="00E27119">
            <w:pPr>
              <w:pStyle w:val="Web"/>
              <w:adjustRightInd w:val="0"/>
              <w:spacing w:line="700" w:lineRule="exact"/>
              <w:jc w:val="both"/>
              <w:textAlignment w:val="baseline"/>
              <w:rPr>
                <w:rFonts w:ascii="標楷體"/>
                <w:strike/>
                <w:color w:val="FF0000"/>
                <w:szCs w:val="27"/>
              </w:rPr>
            </w:pPr>
            <w:r w:rsidRPr="00841F92">
              <w:rPr>
                <w:rFonts w:hint="eastAsia"/>
                <w:color w:val="FF0000"/>
                <w:szCs w:val="27"/>
              </w:rPr>
              <w:t xml:space="preserve">    </w:t>
            </w:r>
            <w:r w:rsidR="00546C9E" w:rsidRPr="00A43E20">
              <w:rPr>
                <w:rFonts w:hint="eastAsia"/>
                <w:color w:val="FF0000"/>
                <w:szCs w:val="27"/>
              </w:rPr>
              <w:t>改善者或</w:t>
            </w:r>
            <w:r w:rsidR="00546C9E" w:rsidRPr="00841F92">
              <w:rPr>
                <w:rFonts w:hint="eastAsia"/>
                <w:color w:val="FF0000"/>
                <w:szCs w:val="27"/>
              </w:rPr>
              <w:t>品管人員</w:t>
            </w:r>
            <w:r w:rsidR="00546C9E" w:rsidRPr="004678B6">
              <w:rPr>
                <w:rFonts w:ascii="標楷體" w:hint="eastAsia"/>
                <w:color w:val="000000" w:themeColor="text1"/>
              </w:rPr>
              <w:t>：</w:t>
            </w:r>
            <w:r w:rsidRPr="00841F92">
              <w:rPr>
                <w:rFonts w:ascii="標楷體" w:hint="eastAsia"/>
                <w:color w:val="FF0000"/>
              </w:rPr>
              <w:t xml:space="preserve">                </w:t>
            </w:r>
            <w:r w:rsidR="007A35C1">
              <w:rPr>
                <w:rFonts w:ascii="標楷體" w:hint="eastAsia"/>
                <w:color w:val="FF0000"/>
              </w:rPr>
              <w:t>矯正(改善)</w:t>
            </w:r>
            <w:r w:rsidRPr="00841F92">
              <w:rPr>
                <w:rFonts w:ascii="標楷體" w:hint="eastAsia"/>
                <w:color w:val="FF0000"/>
              </w:rPr>
              <w:t>完成日期：</w:t>
            </w:r>
          </w:p>
        </w:tc>
      </w:tr>
      <w:tr w:rsidR="00841F92" w:rsidRPr="00882CBA" w14:paraId="70684E63" w14:textId="77777777" w:rsidTr="00C4299E">
        <w:trPr>
          <w:cantSplit/>
          <w:trHeight w:val="100"/>
          <w:jc w:val="center"/>
        </w:trPr>
        <w:tc>
          <w:tcPr>
            <w:tcW w:w="9211" w:type="dxa"/>
            <w:gridSpan w:val="6"/>
            <w:tcBorders>
              <w:bottom w:val="single" w:sz="4" w:space="0" w:color="auto"/>
            </w:tcBorders>
            <w:vAlign w:val="center"/>
          </w:tcPr>
          <w:p w14:paraId="417CEBA1" w14:textId="3E47C932" w:rsidR="00841F92" w:rsidRPr="004678B6" w:rsidRDefault="00841F92" w:rsidP="00C4299E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審  核  結  果</w:t>
            </w:r>
            <w:r w:rsidRPr="00C25349">
              <w:rPr>
                <w:rFonts w:ascii="標楷體" w:hint="eastAsia"/>
                <w:color w:val="FF0000"/>
                <w:szCs w:val="27"/>
              </w:rPr>
              <w:t>(</w:t>
            </w:r>
            <w:r w:rsidR="00546C9E">
              <w:rPr>
                <w:rFonts w:ascii="標楷體" w:hint="eastAsia"/>
                <w:color w:val="FF0000"/>
                <w:szCs w:val="27"/>
              </w:rPr>
              <w:t>由</w:t>
            </w:r>
            <w:r w:rsidRPr="00C25349">
              <w:rPr>
                <w:rFonts w:ascii="標楷體" w:hint="eastAsia"/>
                <w:color w:val="FF0000"/>
                <w:szCs w:val="27"/>
              </w:rPr>
              <w:t>檢查人員認可)</w:t>
            </w:r>
          </w:p>
        </w:tc>
      </w:tr>
      <w:tr w:rsidR="00841F92" w:rsidRPr="00882CBA" w14:paraId="3E9C9952" w14:textId="77777777" w:rsidTr="00C4299E">
        <w:trPr>
          <w:cantSplit/>
          <w:trHeight w:val="261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41011" w14:textId="6AB38415" w:rsidR="00841F92" w:rsidRPr="004678B6" w:rsidRDefault="00841F92" w:rsidP="00C4299E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□</w:t>
            </w:r>
            <w:r w:rsidRPr="00B37C4D">
              <w:rPr>
                <w:rFonts w:ascii="標楷體" w:hint="eastAsia"/>
                <w:color w:val="FF0000"/>
                <w:szCs w:val="27"/>
              </w:rPr>
              <w:t>不符合，需</w:t>
            </w:r>
            <w:r w:rsidRPr="00C25349">
              <w:rPr>
                <w:rFonts w:ascii="標楷體" w:hint="eastAsia"/>
                <w:color w:val="FF0000"/>
                <w:szCs w:val="27"/>
              </w:rPr>
              <w:t>再改善</w:t>
            </w:r>
          </w:p>
          <w:p w14:paraId="07394FCB" w14:textId="56108CED" w:rsidR="00841F92" w:rsidRPr="004678B6" w:rsidRDefault="00841F92" w:rsidP="00C4299E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計畫追蹤</w:t>
            </w:r>
            <w:r w:rsidR="00C25349" w:rsidRPr="00C25349">
              <w:rPr>
                <w:rFonts w:ascii="標楷體" w:hint="eastAsia"/>
                <w:color w:val="FF0000"/>
                <w:szCs w:val="27"/>
              </w:rPr>
              <w:t>期限</w:t>
            </w:r>
            <w:r w:rsidR="00C25349">
              <w:rPr>
                <w:rFonts w:ascii="標楷體" w:hint="eastAsia"/>
                <w:color w:val="FF0000"/>
                <w:szCs w:val="27"/>
              </w:rPr>
              <w:t>(</w:t>
            </w:r>
            <w:r w:rsidR="00C25349" w:rsidRPr="00C25349">
              <w:rPr>
                <w:rFonts w:ascii="標楷體" w:hint="eastAsia"/>
                <w:color w:val="000000" w:themeColor="text1"/>
                <w:szCs w:val="27"/>
              </w:rPr>
              <w:t>日期</w:t>
            </w:r>
            <w:r w:rsidR="00C25349">
              <w:rPr>
                <w:rFonts w:ascii="標楷體" w:hint="eastAsia"/>
                <w:color w:val="FF0000"/>
                <w:szCs w:val="27"/>
              </w:rPr>
              <w:t>)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：</w:t>
            </w:r>
          </w:p>
          <w:p w14:paraId="3CB6DCB6" w14:textId="77777777" w:rsidR="00841F92" w:rsidRPr="004678B6" w:rsidRDefault="00841F92" w:rsidP="00C4299E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追蹤行動內容：</w:t>
            </w:r>
          </w:p>
          <w:p w14:paraId="4E3E1446" w14:textId="142BA876" w:rsidR="00841F92" w:rsidRPr="004678B6" w:rsidRDefault="00841F92" w:rsidP="00C4299E">
            <w:pPr>
              <w:ind w:firstLineChars="1110" w:firstLine="2575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 xml:space="preserve">    </w:t>
            </w:r>
            <w:r w:rsidR="002F5C62">
              <w:rPr>
                <w:rFonts w:hint="eastAsia"/>
                <w:color w:val="000000" w:themeColor="text1"/>
                <w:spacing w:val="-4"/>
                <w:szCs w:val="27"/>
              </w:rPr>
              <w:t xml:space="preserve"> </w:t>
            </w:r>
            <w:r w:rsidR="002F5C62" w:rsidRPr="00C25349">
              <w:rPr>
                <w:rFonts w:hint="eastAsia"/>
                <w:color w:val="FF0000"/>
                <w:spacing w:val="-4"/>
                <w:szCs w:val="27"/>
              </w:rPr>
              <w:t>檢查</w:t>
            </w:r>
            <w:r w:rsidR="002F5C62" w:rsidRPr="002F5C62">
              <w:rPr>
                <w:rFonts w:hint="eastAsia"/>
                <w:color w:val="000000" w:themeColor="text1"/>
                <w:spacing w:val="-4"/>
                <w:szCs w:val="27"/>
              </w:rPr>
              <w:t>人員：</w:t>
            </w:r>
            <w:r w:rsidR="002F5C62" w:rsidRPr="002F5C62">
              <w:rPr>
                <w:rFonts w:hint="eastAsia"/>
                <w:color w:val="000000" w:themeColor="text1"/>
                <w:spacing w:val="-4"/>
                <w:szCs w:val="27"/>
              </w:rPr>
              <w:t xml:space="preserve"> </w:t>
            </w:r>
            <w:r w:rsidR="002F5C62" w:rsidRPr="004678B6">
              <w:rPr>
                <w:rFonts w:ascii="標楷體" w:hint="eastAsia"/>
                <w:color w:val="000000" w:themeColor="text1"/>
                <w:sz w:val="22"/>
              </w:rPr>
              <w:t xml:space="preserve">              </w:t>
            </w:r>
            <w:r w:rsidR="002F5C62" w:rsidRPr="004678B6">
              <w:rPr>
                <w:rFonts w:ascii="標楷體" w:hint="eastAsia"/>
                <w:color w:val="000000" w:themeColor="text1"/>
                <w:szCs w:val="27"/>
              </w:rPr>
              <w:t xml:space="preserve">    </w:t>
            </w:r>
            <w:r w:rsidR="00C25349" w:rsidRPr="00C25349">
              <w:rPr>
                <w:rFonts w:ascii="標楷體" w:hint="eastAsia"/>
                <w:color w:val="FF0000"/>
                <w:szCs w:val="27"/>
              </w:rPr>
              <w:t>填表</w:t>
            </w:r>
            <w:r w:rsidR="002F5C62" w:rsidRPr="002F5C62">
              <w:rPr>
                <w:rFonts w:hint="eastAsia"/>
                <w:color w:val="000000" w:themeColor="text1"/>
                <w:spacing w:val="-4"/>
                <w:szCs w:val="27"/>
              </w:rPr>
              <w:t>日期：</w:t>
            </w:r>
          </w:p>
        </w:tc>
      </w:tr>
      <w:tr w:rsidR="00841F92" w:rsidRPr="00882CBA" w14:paraId="48A906AD" w14:textId="77777777" w:rsidTr="00C4299E">
        <w:trPr>
          <w:cantSplit/>
          <w:trHeight w:val="177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</w:tcBorders>
          </w:tcPr>
          <w:p w14:paraId="18B2BB1A" w14:textId="77777777" w:rsidR="00841F92" w:rsidRPr="004678B6" w:rsidRDefault="00841F92" w:rsidP="00C4299E">
            <w:pPr>
              <w:widowControl/>
              <w:spacing w:line="300" w:lineRule="exac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□</w:t>
            </w:r>
            <w:r w:rsidRPr="00B37C4D">
              <w:rPr>
                <w:rFonts w:ascii="標楷體" w:hint="eastAsia"/>
                <w:color w:val="FF0000"/>
                <w:szCs w:val="27"/>
              </w:rPr>
              <w:t>符合，同意結案</w:t>
            </w:r>
          </w:p>
          <w:p w14:paraId="1BC0A5E5" w14:textId="5375B77D" w:rsidR="00841F92" w:rsidRPr="004678B6" w:rsidRDefault="002F5C62" w:rsidP="00C4299E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7"/>
              </w:rPr>
            </w:pPr>
            <w:r>
              <w:rPr>
                <w:rFonts w:ascii="標楷體" w:hint="eastAsia"/>
                <w:color w:val="000000" w:themeColor="text1"/>
                <w:szCs w:val="27"/>
              </w:rPr>
              <w:t xml:space="preserve">          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 xml:space="preserve">                </w:t>
            </w:r>
            <w:r w:rsidRPr="00C25349">
              <w:rPr>
                <w:rFonts w:hint="eastAsia"/>
                <w:color w:val="FF0000"/>
                <w:spacing w:val="-4"/>
                <w:szCs w:val="27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人員：</w:t>
            </w:r>
            <w:r>
              <w:rPr>
                <w:rFonts w:ascii="標楷體" w:hint="eastAsia"/>
                <w:color w:val="000000" w:themeColor="text1"/>
                <w:szCs w:val="27"/>
              </w:rPr>
              <w:t xml:space="preserve">                  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結案日期：</w:t>
            </w:r>
          </w:p>
        </w:tc>
      </w:tr>
      <w:tr w:rsidR="00841F92" w:rsidRPr="00882CBA" w14:paraId="152B5902" w14:textId="77777777" w:rsidTr="00B919D9">
        <w:trPr>
          <w:trHeight w:val="1999"/>
          <w:jc w:val="center"/>
        </w:trPr>
        <w:tc>
          <w:tcPr>
            <w:tcW w:w="9211" w:type="dxa"/>
            <w:gridSpan w:val="6"/>
          </w:tcPr>
          <w:p w14:paraId="1771F570" w14:textId="25F133D7" w:rsidR="00841F92" w:rsidRPr="00057C9A" w:rsidRDefault="00841F92" w:rsidP="00C4299E">
            <w:pPr>
              <w:spacing w:line="280" w:lineRule="exact"/>
              <w:ind w:left="600" w:hangingChars="300" w:hanging="600"/>
              <w:rPr>
                <w:rFonts w:ascii="標楷體"/>
                <w:color w:val="FF0000"/>
                <w:sz w:val="20"/>
              </w:rPr>
            </w:pPr>
            <w:r w:rsidRPr="00057C9A">
              <w:rPr>
                <w:rFonts w:ascii="標楷體" w:hint="eastAsia"/>
                <w:color w:val="FF0000"/>
                <w:sz w:val="20"/>
              </w:rPr>
              <w:t>註：1.</w:t>
            </w:r>
            <w:r w:rsidR="00057C9A" w:rsidRPr="00057C9A">
              <w:rPr>
                <w:rFonts w:ascii="標楷體" w:hint="eastAsia"/>
                <w:color w:val="FF0000"/>
                <w:sz w:val="20"/>
              </w:rPr>
              <w:t>有發生嚴重之缺失或經常性重覆發生不符合之缺失，則</w:t>
            </w:r>
            <w:r w:rsidR="001F280D">
              <w:rPr>
                <w:rFonts w:ascii="標楷體" w:hint="eastAsia"/>
                <w:color w:val="FF0000"/>
                <w:sz w:val="20"/>
              </w:rPr>
              <w:t>填列</w:t>
            </w:r>
            <w:r w:rsidR="00E27119">
              <w:rPr>
                <w:rFonts w:ascii="標楷體" w:hint="eastAsia"/>
                <w:color w:val="FF0000"/>
                <w:sz w:val="20"/>
              </w:rPr>
              <w:t>本</w:t>
            </w:r>
            <w:r w:rsidR="001F280D" w:rsidRPr="001F280D">
              <w:rPr>
                <w:rFonts w:ascii="標楷體" w:hint="eastAsia"/>
                <w:color w:val="FF0000"/>
                <w:sz w:val="20"/>
              </w:rPr>
              <w:t>NCR程序追蹤改善表</w:t>
            </w:r>
            <w:r w:rsidR="00057C9A" w:rsidRPr="00057C9A">
              <w:rPr>
                <w:rFonts w:ascii="標楷體" w:hint="eastAsia"/>
                <w:color w:val="FF0000"/>
                <w:sz w:val="20"/>
              </w:rPr>
              <w:t>。</w:t>
            </w:r>
          </w:p>
          <w:p w14:paraId="2E03BDF8" w14:textId="5039B85E" w:rsidR="00841F92" w:rsidRPr="00BF4E10" w:rsidRDefault="00841F92" w:rsidP="00C4299E">
            <w:pPr>
              <w:spacing w:line="280" w:lineRule="exact"/>
              <w:ind w:leftChars="165" w:left="598" w:hangingChars="101" w:hanging="202"/>
              <w:rPr>
                <w:rFonts w:ascii="標楷體"/>
                <w:color w:val="FF0000"/>
                <w:sz w:val="20"/>
              </w:rPr>
            </w:pPr>
            <w:r w:rsidRPr="00057C9A">
              <w:rPr>
                <w:rFonts w:ascii="標楷體" w:hint="eastAsia"/>
                <w:color w:val="FF0000"/>
                <w:sz w:val="20"/>
              </w:rPr>
              <w:t>2.原因分析、</w:t>
            </w:r>
            <w:r w:rsidR="00BF4E10" w:rsidRPr="00BF4E10">
              <w:rPr>
                <w:rFonts w:ascii="標楷體" w:hint="eastAsia"/>
                <w:color w:val="FF0000"/>
                <w:sz w:val="20"/>
              </w:rPr>
              <w:t>矯正(改善)及預防措施</w:t>
            </w:r>
            <w:r w:rsidRPr="00057C9A">
              <w:rPr>
                <w:rFonts w:ascii="標楷體" w:hint="eastAsia"/>
                <w:color w:val="FF0000"/>
                <w:sz w:val="20"/>
              </w:rPr>
              <w:t>、</w:t>
            </w:r>
            <w:r w:rsidR="00BF4E10" w:rsidRPr="00BF4E10">
              <w:rPr>
                <w:rFonts w:ascii="標楷體" w:hint="eastAsia"/>
                <w:color w:val="FF0000"/>
                <w:sz w:val="20"/>
              </w:rPr>
              <w:t>矯正預防措施與改善結果</w:t>
            </w:r>
            <w:r w:rsidRPr="00057C9A">
              <w:rPr>
                <w:rFonts w:ascii="標楷體" w:hint="eastAsia"/>
                <w:color w:val="FF0000"/>
                <w:sz w:val="20"/>
              </w:rPr>
              <w:t>由</w:t>
            </w:r>
            <w:r w:rsidR="001F280D" w:rsidRPr="001F280D">
              <w:rPr>
                <w:rFonts w:ascii="標楷體" w:hint="eastAsia"/>
                <w:color w:val="FF0000"/>
                <w:sz w:val="20"/>
              </w:rPr>
              <w:t>改善者或品管人員</w:t>
            </w:r>
            <w:r w:rsidRPr="00057C9A">
              <w:rPr>
                <w:rFonts w:ascii="標楷體" w:hint="eastAsia"/>
                <w:color w:val="FF0000"/>
                <w:sz w:val="20"/>
              </w:rPr>
              <w:t>填寫，</w:t>
            </w:r>
            <w:r w:rsidR="001F280D" w:rsidRPr="00E20C1D">
              <w:rPr>
                <w:rFonts w:ascii="標楷體" w:hint="eastAsia"/>
                <w:color w:val="FF0000"/>
                <w:sz w:val="20"/>
              </w:rPr>
              <w:t>改善者為廠商施工人員或工地主任。</w:t>
            </w:r>
            <w:r w:rsidRPr="00BF4E10">
              <w:rPr>
                <w:rFonts w:ascii="標楷體" w:hint="eastAsia"/>
                <w:color w:val="FF0000"/>
                <w:sz w:val="20"/>
              </w:rPr>
              <w:t>施工人員應依上述填寫情形，進行</w:t>
            </w:r>
            <w:r w:rsidR="00E27119" w:rsidRPr="00E27119">
              <w:rPr>
                <w:rFonts w:ascii="標楷體" w:hint="eastAsia"/>
                <w:color w:val="FF0000"/>
                <w:sz w:val="20"/>
              </w:rPr>
              <w:t>矯正預防措施與改善</w:t>
            </w:r>
            <w:r w:rsidR="00E27119">
              <w:rPr>
                <w:rFonts w:ascii="標楷體" w:hint="eastAsia"/>
                <w:color w:val="FF0000"/>
                <w:sz w:val="20"/>
              </w:rPr>
              <w:t>，</w:t>
            </w:r>
            <w:r w:rsidR="00E27119" w:rsidRPr="00E27119">
              <w:rPr>
                <w:rFonts w:ascii="標楷體" w:hint="eastAsia"/>
                <w:color w:val="FF0000"/>
                <w:sz w:val="20"/>
              </w:rPr>
              <w:t>且檢附改善之前、中、後照片並就照片內容作簡要說明。</w:t>
            </w:r>
          </w:p>
          <w:p w14:paraId="4E184C13" w14:textId="59A04637" w:rsidR="00841F92" w:rsidRPr="00E27119" w:rsidRDefault="00BF4E10" w:rsidP="00E27119">
            <w:pPr>
              <w:spacing w:line="280" w:lineRule="exact"/>
              <w:ind w:leftChars="165" w:left="598" w:hangingChars="101" w:hanging="202"/>
              <w:rPr>
                <w:rFonts w:ascii="標楷體"/>
                <w:color w:val="FF0000"/>
                <w:sz w:val="20"/>
              </w:rPr>
            </w:pPr>
            <w:r w:rsidRPr="00BF4E10">
              <w:rPr>
                <w:rFonts w:ascii="標楷體" w:hint="eastAsia"/>
                <w:color w:val="FF0000"/>
                <w:sz w:val="20"/>
              </w:rPr>
              <w:t>3</w:t>
            </w:r>
            <w:r w:rsidR="00841F92" w:rsidRPr="00BF4E10">
              <w:rPr>
                <w:rFonts w:ascii="標楷體" w:hint="eastAsia"/>
                <w:color w:val="FF0000"/>
                <w:sz w:val="20"/>
              </w:rPr>
              <w:t>.檢查人員就</w:t>
            </w:r>
            <w:r w:rsidR="0018425F" w:rsidRPr="00554A0F">
              <w:rPr>
                <w:rFonts w:ascii="標楷體" w:hint="eastAsia"/>
                <w:color w:val="FF0000"/>
                <w:sz w:val="20"/>
              </w:rPr>
              <w:t>改善者或品管人員</w:t>
            </w:r>
            <w:r w:rsidR="00841F92" w:rsidRPr="00BF4E10">
              <w:rPr>
                <w:rFonts w:ascii="標楷體" w:hint="eastAsia"/>
                <w:color w:val="FF0000"/>
                <w:sz w:val="20"/>
              </w:rPr>
              <w:t>填報</w:t>
            </w:r>
            <w:r w:rsidRPr="00BF4E10">
              <w:rPr>
                <w:rFonts w:ascii="標楷體" w:hint="eastAsia"/>
                <w:color w:val="FF0000"/>
                <w:sz w:val="20"/>
              </w:rPr>
              <w:t>矯正預防</w:t>
            </w:r>
            <w:r w:rsidR="00841F92" w:rsidRPr="00BF4E10">
              <w:rPr>
                <w:rFonts w:ascii="標楷體" w:hint="eastAsia"/>
                <w:color w:val="FF0000"/>
                <w:sz w:val="20"/>
              </w:rPr>
              <w:t>情形進行審核，</w:t>
            </w:r>
            <w:r w:rsidR="0018425F" w:rsidRPr="0018425F">
              <w:rPr>
                <w:rFonts w:ascii="標楷體" w:hint="eastAsia"/>
                <w:color w:val="FF0000"/>
                <w:sz w:val="20"/>
              </w:rPr>
              <w:t>若屬符合則應勾選符合(同意結案)，如需再行改善者，則應於審核結果欄位填寫追蹤行動內容，通知再改善，並應於預定追蹤日期內改善完成後將改善情形報檢查人員審核。</w:t>
            </w:r>
          </w:p>
        </w:tc>
      </w:tr>
      <w:bookmarkEnd w:id="0"/>
      <w:bookmarkEnd w:id="1"/>
      <w:bookmarkEnd w:id="2"/>
    </w:tbl>
    <w:p w14:paraId="7E0C5A8F" w14:textId="77777777" w:rsidR="00AD5D2B" w:rsidRPr="004678B6" w:rsidRDefault="00AD5D2B" w:rsidP="00E27119">
      <w:pPr>
        <w:rPr>
          <w:color w:val="000000" w:themeColor="text1"/>
        </w:rPr>
      </w:pPr>
    </w:p>
    <w:sectPr w:rsidR="00AD5D2B" w:rsidRPr="004678B6" w:rsidSect="00380B83">
      <w:footerReference w:type="default" r:id="rId9"/>
      <w:pgSz w:w="11906" w:h="16838" w:code="9"/>
      <w:pgMar w:top="902" w:right="1797" w:bottom="1264" w:left="1526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2C452" w14:textId="77777777" w:rsidR="00C45956" w:rsidRDefault="00C45956">
      <w:r>
        <w:separator/>
      </w:r>
    </w:p>
    <w:p w14:paraId="065243ED" w14:textId="77777777" w:rsidR="00C45956" w:rsidRDefault="00C45956"/>
    <w:p w14:paraId="1D048F2D" w14:textId="77777777" w:rsidR="00C45956" w:rsidRDefault="00C45956"/>
    <w:p w14:paraId="52F56E0A" w14:textId="77777777" w:rsidR="00C45956" w:rsidRDefault="00C45956"/>
  </w:endnote>
  <w:endnote w:type="continuationSeparator" w:id="0">
    <w:p w14:paraId="78325E17" w14:textId="77777777" w:rsidR="00C45956" w:rsidRDefault="00C45956">
      <w:r>
        <w:continuationSeparator/>
      </w:r>
    </w:p>
    <w:p w14:paraId="3F5094A9" w14:textId="77777777" w:rsidR="00C45956" w:rsidRDefault="00C45956"/>
    <w:p w14:paraId="1163FE6D" w14:textId="77777777" w:rsidR="00C45956" w:rsidRDefault="00C45956"/>
    <w:p w14:paraId="442445B5" w14:textId="77777777" w:rsidR="00C45956" w:rsidRDefault="00C45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26B0E" w14:textId="6C81610D" w:rsidR="00537FA7" w:rsidRDefault="00537FA7">
    <w:pPr>
      <w:pStyle w:val="a7"/>
      <w:jc w:val="center"/>
    </w:pPr>
  </w:p>
  <w:p w14:paraId="6101B8F9" w14:textId="77777777" w:rsidR="00537FA7" w:rsidRDefault="00537F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84E13" w14:textId="77777777" w:rsidR="00C45956" w:rsidRDefault="00C45956">
      <w:r>
        <w:separator/>
      </w:r>
    </w:p>
    <w:p w14:paraId="08E8230B" w14:textId="77777777" w:rsidR="00C45956" w:rsidRDefault="00C45956"/>
    <w:p w14:paraId="4C95254D" w14:textId="77777777" w:rsidR="00C45956" w:rsidRDefault="00C45956"/>
    <w:p w14:paraId="10C4DFAE" w14:textId="77777777" w:rsidR="00C45956" w:rsidRDefault="00C45956"/>
  </w:footnote>
  <w:footnote w:type="continuationSeparator" w:id="0">
    <w:p w14:paraId="1E8F2E56" w14:textId="77777777" w:rsidR="00C45956" w:rsidRDefault="00C45956">
      <w:r>
        <w:continuationSeparator/>
      </w:r>
    </w:p>
    <w:p w14:paraId="75F15110" w14:textId="77777777" w:rsidR="00C45956" w:rsidRDefault="00C45956"/>
    <w:p w14:paraId="45BFB904" w14:textId="77777777" w:rsidR="00C45956" w:rsidRDefault="00C45956"/>
    <w:p w14:paraId="67299F00" w14:textId="77777777" w:rsidR="00C45956" w:rsidRDefault="00C459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253"/>
    <w:multiLevelType w:val="hybridMultilevel"/>
    <w:tmpl w:val="8EE0C174"/>
    <w:lvl w:ilvl="0" w:tplc="2E0CD6D0">
      <w:start w:val="1"/>
      <w:numFmt w:val="lowerLetter"/>
      <w:pStyle w:val="a"/>
      <w:lvlText w:val="(%1)"/>
      <w:lvlJc w:val="left"/>
      <w:pPr>
        <w:tabs>
          <w:tab w:val="num" w:pos="960"/>
        </w:tabs>
        <w:ind w:left="960" w:hanging="480"/>
      </w:pPr>
      <w:rPr>
        <w:rFonts w:hint="default"/>
        <w:b w:val="0"/>
      </w:rPr>
    </w:lvl>
    <w:lvl w:ilvl="1" w:tplc="93A6E92C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07062CB3"/>
    <w:multiLevelType w:val="hybridMultilevel"/>
    <w:tmpl w:val="687E2224"/>
    <w:lvl w:ilvl="0" w:tplc="4F46BFBE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D542C3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003764C"/>
    <w:multiLevelType w:val="hybridMultilevel"/>
    <w:tmpl w:val="2CCE5D12"/>
    <w:lvl w:ilvl="0" w:tplc="7DF2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1533CF"/>
    <w:multiLevelType w:val="hybridMultilevel"/>
    <w:tmpl w:val="CED8B146"/>
    <w:lvl w:ilvl="0" w:tplc="48E63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DA79BB"/>
    <w:multiLevelType w:val="hybridMultilevel"/>
    <w:tmpl w:val="79CADC46"/>
    <w:lvl w:ilvl="0" w:tplc="2C48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6A561F"/>
    <w:multiLevelType w:val="multilevel"/>
    <w:tmpl w:val="9FCA70C2"/>
    <w:lvl w:ilvl="0">
      <w:start w:val="1"/>
      <w:numFmt w:val="taiwaneseCountingThousand"/>
      <w:pStyle w:val="10"/>
      <w:lvlText w:val="第%1章"/>
      <w:lvlJc w:val="left"/>
      <w:pPr>
        <w:ind w:left="532" w:hanging="480"/>
      </w:pPr>
      <w:rPr>
        <w:rFonts w:hint="eastAsia"/>
      </w:rPr>
    </w:lvl>
    <w:lvl w:ilvl="1">
      <w:start w:val="5"/>
      <w:numFmt w:val="taiwaneseCountingThousand"/>
      <w:suff w:val="nothing"/>
      <w:lvlText w:val="%2、"/>
      <w:lvlJc w:val="left"/>
      <w:pPr>
        <w:ind w:left="687" w:hanging="63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021" w:hanging="48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1161" w:hanging="452"/>
      </w:pPr>
      <w:rPr>
        <w:rFonts w:hint="eastAsia"/>
      </w:rPr>
    </w:lvl>
    <w:lvl w:ilvl="4">
      <w:start w:val="1"/>
      <w:numFmt w:val="decimal"/>
      <w:pStyle w:val="5"/>
      <w:suff w:val="nothing"/>
      <w:lvlText w:val="(%5)"/>
      <w:lvlJc w:val="left"/>
      <w:pPr>
        <w:ind w:left="1616" w:hanging="34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upperLetter"/>
      <w:pStyle w:val="6"/>
      <w:suff w:val="nothing"/>
      <w:lvlText w:val="%6."/>
      <w:lvlJc w:val="left"/>
      <w:pPr>
        <w:ind w:left="557" w:firstLine="1139"/>
      </w:pPr>
      <w:rPr>
        <w:rFonts w:hint="eastAsia"/>
      </w:rPr>
    </w:lvl>
    <w:lvl w:ilvl="6">
      <w:start w:val="1"/>
      <w:numFmt w:val="upperLetter"/>
      <w:pStyle w:val="7"/>
      <w:suff w:val="nothing"/>
      <w:lvlText w:val="(%7)"/>
      <w:lvlJc w:val="left"/>
      <w:pPr>
        <w:ind w:left="472" w:firstLine="161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557" w:firstLine="2007"/>
      </w:pPr>
      <w:rPr>
        <w:rFonts w:hint="eastAsia"/>
      </w:rPr>
    </w:lvl>
    <w:lvl w:ilvl="8">
      <w:start w:val="1"/>
      <w:numFmt w:val="lowerLetter"/>
      <w:pStyle w:val="9"/>
      <w:suff w:val="nothing"/>
      <w:lvlText w:val="(%9)"/>
      <w:lvlJc w:val="left"/>
      <w:pPr>
        <w:ind w:left="472" w:firstLine="2460"/>
      </w:pPr>
      <w:rPr>
        <w:rFonts w:hint="eastAsia"/>
      </w:rPr>
    </w:lvl>
  </w:abstractNum>
  <w:abstractNum w:abstractNumId="6">
    <w:nsid w:val="4CEA7561"/>
    <w:multiLevelType w:val="hybridMultilevel"/>
    <w:tmpl w:val="5040343A"/>
    <w:lvl w:ilvl="0" w:tplc="83A83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981180"/>
    <w:multiLevelType w:val="hybridMultilevel"/>
    <w:tmpl w:val="D3CE3870"/>
    <w:lvl w:ilvl="0" w:tplc="79A2A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BC21AF7"/>
    <w:multiLevelType w:val="hybridMultilevel"/>
    <w:tmpl w:val="D84A47DA"/>
    <w:lvl w:ilvl="0" w:tplc="01128D3C">
      <w:start w:val="1"/>
      <w:numFmt w:val="taiwaneseCountingThousand"/>
      <w:pStyle w:val="2"/>
      <w:lvlText w:val="%1、"/>
      <w:lvlJc w:val="center"/>
      <w:pPr>
        <w:ind w:left="480" w:hanging="48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</w:num>
  <w:num w:numId="11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8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</w:num>
  <w:num w:numId="22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3"/>
  </w:num>
  <w:num w:numId="26">
    <w:abstractNumId w:val="6"/>
  </w:num>
  <w:num w:numId="27">
    <w:abstractNumId w:val="7"/>
  </w:num>
  <w:num w:numId="28">
    <w:abstractNumId w:val="5"/>
    <w:lvlOverride w:ilvl="0">
      <w:startOverride w:val="2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</w:num>
  <w:num w:numId="36">
    <w:abstractNumId w:val="5"/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5"/>
  </w:num>
  <w:num w:numId="4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2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5"/>
    <w:rsid w:val="000021A3"/>
    <w:rsid w:val="0000231E"/>
    <w:rsid w:val="000026B9"/>
    <w:rsid w:val="00002820"/>
    <w:rsid w:val="00002B97"/>
    <w:rsid w:val="000030B9"/>
    <w:rsid w:val="00003412"/>
    <w:rsid w:val="00003591"/>
    <w:rsid w:val="00003D16"/>
    <w:rsid w:val="00003F7A"/>
    <w:rsid w:val="00003F9E"/>
    <w:rsid w:val="00003FC5"/>
    <w:rsid w:val="00004284"/>
    <w:rsid w:val="00004DD2"/>
    <w:rsid w:val="000052D0"/>
    <w:rsid w:val="00005969"/>
    <w:rsid w:val="000059D9"/>
    <w:rsid w:val="00005AC1"/>
    <w:rsid w:val="0000647B"/>
    <w:rsid w:val="00006AFD"/>
    <w:rsid w:val="000072B0"/>
    <w:rsid w:val="00007406"/>
    <w:rsid w:val="00007C22"/>
    <w:rsid w:val="00010108"/>
    <w:rsid w:val="000108F2"/>
    <w:rsid w:val="000123C2"/>
    <w:rsid w:val="0001372B"/>
    <w:rsid w:val="000139C0"/>
    <w:rsid w:val="00013B10"/>
    <w:rsid w:val="00014A35"/>
    <w:rsid w:val="0001502A"/>
    <w:rsid w:val="0001538B"/>
    <w:rsid w:val="00015E97"/>
    <w:rsid w:val="00016081"/>
    <w:rsid w:val="00016F9B"/>
    <w:rsid w:val="00017CC3"/>
    <w:rsid w:val="00020B97"/>
    <w:rsid w:val="000225E8"/>
    <w:rsid w:val="00022659"/>
    <w:rsid w:val="00022DEB"/>
    <w:rsid w:val="00022F12"/>
    <w:rsid w:val="00023DDB"/>
    <w:rsid w:val="00023F46"/>
    <w:rsid w:val="0002528D"/>
    <w:rsid w:val="0002551A"/>
    <w:rsid w:val="00025CA2"/>
    <w:rsid w:val="00026FE8"/>
    <w:rsid w:val="0002736A"/>
    <w:rsid w:val="000273AD"/>
    <w:rsid w:val="000303D9"/>
    <w:rsid w:val="00030F99"/>
    <w:rsid w:val="00031513"/>
    <w:rsid w:val="000317AF"/>
    <w:rsid w:val="00031F0A"/>
    <w:rsid w:val="000322F1"/>
    <w:rsid w:val="000322F8"/>
    <w:rsid w:val="00032DF7"/>
    <w:rsid w:val="000330CE"/>
    <w:rsid w:val="000335C8"/>
    <w:rsid w:val="000342FB"/>
    <w:rsid w:val="00034EDF"/>
    <w:rsid w:val="0003597D"/>
    <w:rsid w:val="000369E5"/>
    <w:rsid w:val="00036B39"/>
    <w:rsid w:val="0003724D"/>
    <w:rsid w:val="000374FA"/>
    <w:rsid w:val="00040268"/>
    <w:rsid w:val="000403B0"/>
    <w:rsid w:val="000404D4"/>
    <w:rsid w:val="000405BF"/>
    <w:rsid w:val="00040682"/>
    <w:rsid w:val="00040918"/>
    <w:rsid w:val="000425A3"/>
    <w:rsid w:val="00042E9E"/>
    <w:rsid w:val="00043228"/>
    <w:rsid w:val="00043578"/>
    <w:rsid w:val="00043A80"/>
    <w:rsid w:val="00044427"/>
    <w:rsid w:val="00044665"/>
    <w:rsid w:val="0004478B"/>
    <w:rsid w:val="00045415"/>
    <w:rsid w:val="00045680"/>
    <w:rsid w:val="00045721"/>
    <w:rsid w:val="0004592D"/>
    <w:rsid w:val="00045CF9"/>
    <w:rsid w:val="00050144"/>
    <w:rsid w:val="00050376"/>
    <w:rsid w:val="00050750"/>
    <w:rsid w:val="000508EA"/>
    <w:rsid w:val="00050D5F"/>
    <w:rsid w:val="00050D8F"/>
    <w:rsid w:val="00052C84"/>
    <w:rsid w:val="000537EF"/>
    <w:rsid w:val="00053A1B"/>
    <w:rsid w:val="00053C57"/>
    <w:rsid w:val="000551CD"/>
    <w:rsid w:val="000554F1"/>
    <w:rsid w:val="00055D35"/>
    <w:rsid w:val="000560F6"/>
    <w:rsid w:val="000569B3"/>
    <w:rsid w:val="00056BE6"/>
    <w:rsid w:val="00056CBE"/>
    <w:rsid w:val="00057769"/>
    <w:rsid w:val="00057C9A"/>
    <w:rsid w:val="00057F6A"/>
    <w:rsid w:val="000603B0"/>
    <w:rsid w:val="00061022"/>
    <w:rsid w:val="000620A4"/>
    <w:rsid w:val="000622F5"/>
    <w:rsid w:val="000627A6"/>
    <w:rsid w:val="00062E1F"/>
    <w:rsid w:val="000638C5"/>
    <w:rsid w:val="00063F9C"/>
    <w:rsid w:val="00064211"/>
    <w:rsid w:val="000649FA"/>
    <w:rsid w:val="00064F94"/>
    <w:rsid w:val="0006538C"/>
    <w:rsid w:val="00065610"/>
    <w:rsid w:val="00065DF3"/>
    <w:rsid w:val="00066A46"/>
    <w:rsid w:val="000675C0"/>
    <w:rsid w:val="00067EFA"/>
    <w:rsid w:val="00070FD3"/>
    <w:rsid w:val="00071192"/>
    <w:rsid w:val="00071796"/>
    <w:rsid w:val="00073D6A"/>
    <w:rsid w:val="00074C11"/>
    <w:rsid w:val="00075A9C"/>
    <w:rsid w:val="00076812"/>
    <w:rsid w:val="00077038"/>
    <w:rsid w:val="00077567"/>
    <w:rsid w:val="00077AA7"/>
    <w:rsid w:val="00080882"/>
    <w:rsid w:val="000818E0"/>
    <w:rsid w:val="00082006"/>
    <w:rsid w:val="00082C38"/>
    <w:rsid w:val="00084D48"/>
    <w:rsid w:val="00085848"/>
    <w:rsid w:val="00085F09"/>
    <w:rsid w:val="0008625E"/>
    <w:rsid w:val="00086E51"/>
    <w:rsid w:val="00086FAF"/>
    <w:rsid w:val="0008769C"/>
    <w:rsid w:val="0008777B"/>
    <w:rsid w:val="00091920"/>
    <w:rsid w:val="00093DC5"/>
    <w:rsid w:val="0009462A"/>
    <w:rsid w:val="00094836"/>
    <w:rsid w:val="00094E12"/>
    <w:rsid w:val="0009520D"/>
    <w:rsid w:val="000952A4"/>
    <w:rsid w:val="0009549F"/>
    <w:rsid w:val="00095552"/>
    <w:rsid w:val="00095D10"/>
    <w:rsid w:val="0009676A"/>
    <w:rsid w:val="00096A98"/>
    <w:rsid w:val="000977F5"/>
    <w:rsid w:val="000A00E5"/>
    <w:rsid w:val="000A103E"/>
    <w:rsid w:val="000A1534"/>
    <w:rsid w:val="000A17D1"/>
    <w:rsid w:val="000A1DF1"/>
    <w:rsid w:val="000A2ED5"/>
    <w:rsid w:val="000A3643"/>
    <w:rsid w:val="000A3802"/>
    <w:rsid w:val="000A4A6D"/>
    <w:rsid w:val="000A4AC2"/>
    <w:rsid w:val="000A4C31"/>
    <w:rsid w:val="000A56CD"/>
    <w:rsid w:val="000A5916"/>
    <w:rsid w:val="000A5E01"/>
    <w:rsid w:val="000A60CD"/>
    <w:rsid w:val="000A622D"/>
    <w:rsid w:val="000A6EF5"/>
    <w:rsid w:val="000A74A6"/>
    <w:rsid w:val="000A7C49"/>
    <w:rsid w:val="000B06F8"/>
    <w:rsid w:val="000B0CA6"/>
    <w:rsid w:val="000B14A9"/>
    <w:rsid w:val="000B1892"/>
    <w:rsid w:val="000B1A1B"/>
    <w:rsid w:val="000B2EF7"/>
    <w:rsid w:val="000B3A84"/>
    <w:rsid w:val="000B3B52"/>
    <w:rsid w:val="000B3D15"/>
    <w:rsid w:val="000B4734"/>
    <w:rsid w:val="000B4AB7"/>
    <w:rsid w:val="000B563C"/>
    <w:rsid w:val="000B597C"/>
    <w:rsid w:val="000B6AF7"/>
    <w:rsid w:val="000B6BBD"/>
    <w:rsid w:val="000B6CDE"/>
    <w:rsid w:val="000B747F"/>
    <w:rsid w:val="000B7569"/>
    <w:rsid w:val="000C1A2B"/>
    <w:rsid w:val="000C250D"/>
    <w:rsid w:val="000C2D05"/>
    <w:rsid w:val="000C655B"/>
    <w:rsid w:val="000C6681"/>
    <w:rsid w:val="000C67E1"/>
    <w:rsid w:val="000C7589"/>
    <w:rsid w:val="000C778A"/>
    <w:rsid w:val="000C7831"/>
    <w:rsid w:val="000D03F3"/>
    <w:rsid w:val="000D0C8C"/>
    <w:rsid w:val="000D0FC4"/>
    <w:rsid w:val="000D15BD"/>
    <w:rsid w:val="000D21E3"/>
    <w:rsid w:val="000D242C"/>
    <w:rsid w:val="000D25CE"/>
    <w:rsid w:val="000D41E4"/>
    <w:rsid w:val="000D4A41"/>
    <w:rsid w:val="000D4A58"/>
    <w:rsid w:val="000D4BBC"/>
    <w:rsid w:val="000D502D"/>
    <w:rsid w:val="000D5095"/>
    <w:rsid w:val="000D51AE"/>
    <w:rsid w:val="000D54FA"/>
    <w:rsid w:val="000D5A22"/>
    <w:rsid w:val="000D5ADA"/>
    <w:rsid w:val="000D5CB1"/>
    <w:rsid w:val="000D5D2E"/>
    <w:rsid w:val="000D6BEE"/>
    <w:rsid w:val="000D78C5"/>
    <w:rsid w:val="000D7FD7"/>
    <w:rsid w:val="000E1C9E"/>
    <w:rsid w:val="000E20AC"/>
    <w:rsid w:val="000E3DF3"/>
    <w:rsid w:val="000E3E35"/>
    <w:rsid w:val="000E4012"/>
    <w:rsid w:val="000E4BD3"/>
    <w:rsid w:val="000E4C0D"/>
    <w:rsid w:val="000E4D59"/>
    <w:rsid w:val="000E50B8"/>
    <w:rsid w:val="000E57E3"/>
    <w:rsid w:val="000E599D"/>
    <w:rsid w:val="000E6517"/>
    <w:rsid w:val="000E6E3F"/>
    <w:rsid w:val="000E7E58"/>
    <w:rsid w:val="000F0121"/>
    <w:rsid w:val="000F02C1"/>
    <w:rsid w:val="000F03B8"/>
    <w:rsid w:val="000F0AD9"/>
    <w:rsid w:val="000F14D9"/>
    <w:rsid w:val="000F1540"/>
    <w:rsid w:val="000F160F"/>
    <w:rsid w:val="000F1E1F"/>
    <w:rsid w:val="000F29E4"/>
    <w:rsid w:val="000F35F5"/>
    <w:rsid w:val="000F364E"/>
    <w:rsid w:val="000F4260"/>
    <w:rsid w:val="000F42E7"/>
    <w:rsid w:val="000F49FE"/>
    <w:rsid w:val="000F524A"/>
    <w:rsid w:val="000F539A"/>
    <w:rsid w:val="000F60F4"/>
    <w:rsid w:val="000F72DD"/>
    <w:rsid w:val="000F7526"/>
    <w:rsid w:val="000F7CC1"/>
    <w:rsid w:val="001006A3"/>
    <w:rsid w:val="00100924"/>
    <w:rsid w:val="00100E4B"/>
    <w:rsid w:val="0010119D"/>
    <w:rsid w:val="0010149D"/>
    <w:rsid w:val="00102946"/>
    <w:rsid w:val="001031A9"/>
    <w:rsid w:val="001048EA"/>
    <w:rsid w:val="00105B5A"/>
    <w:rsid w:val="00105CB6"/>
    <w:rsid w:val="0010699C"/>
    <w:rsid w:val="00106CB9"/>
    <w:rsid w:val="00107932"/>
    <w:rsid w:val="00107C34"/>
    <w:rsid w:val="00107E97"/>
    <w:rsid w:val="00111E53"/>
    <w:rsid w:val="0011271E"/>
    <w:rsid w:val="001127E4"/>
    <w:rsid w:val="00112EFB"/>
    <w:rsid w:val="00114A9B"/>
    <w:rsid w:val="00115E5D"/>
    <w:rsid w:val="00116B33"/>
    <w:rsid w:val="001177A0"/>
    <w:rsid w:val="001179A2"/>
    <w:rsid w:val="00120358"/>
    <w:rsid w:val="00120841"/>
    <w:rsid w:val="00120D9F"/>
    <w:rsid w:val="00121A35"/>
    <w:rsid w:val="00121D5B"/>
    <w:rsid w:val="00122675"/>
    <w:rsid w:val="00122843"/>
    <w:rsid w:val="00123671"/>
    <w:rsid w:val="00123B61"/>
    <w:rsid w:val="00124005"/>
    <w:rsid w:val="00125404"/>
    <w:rsid w:val="0012560C"/>
    <w:rsid w:val="0012638A"/>
    <w:rsid w:val="00126A6D"/>
    <w:rsid w:val="00127EA0"/>
    <w:rsid w:val="00130100"/>
    <w:rsid w:val="0013025A"/>
    <w:rsid w:val="00130A3F"/>
    <w:rsid w:val="00131689"/>
    <w:rsid w:val="0013170A"/>
    <w:rsid w:val="00131FCC"/>
    <w:rsid w:val="00132317"/>
    <w:rsid w:val="00132D9D"/>
    <w:rsid w:val="0013303C"/>
    <w:rsid w:val="0013358F"/>
    <w:rsid w:val="00133903"/>
    <w:rsid w:val="00133957"/>
    <w:rsid w:val="00133B49"/>
    <w:rsid w:val="00133B7E"/>
    <w:rsid w:val="00134084"/>
    <w:rsid w:val="001345B3"/>
    <w:rsid w:val="00134F47"/>
    <w:rsid w:val="001357B4"/>
    <w:rsid w:val="00135A59"/>
    <w:rsid w:val="0013626F"/>
    <w:rsid w:val="00136853"/>
    <w:rsid w:val="001368C1"/>
    <w:rsid w:val="00136B93"/>
    <w:rsid w:val="0013729D"/>
    <w:rsid w:val="0014053D"/>
    <w:rsid w:val="00140993"/>
    <w:rsid w:val="001409D5"/>
    <w:rsid w:val="00140E12"/>
    <w:rsid w:val="00141D49"/>
    <w:rsid w:val="00141DE0"/>
    <w:rsid w:val="00141ECA"/>
    <w:rsid w:val="00142007"/>
    <w:rsid w:val="001424A2"/>
    <w:rsid w:val="001427BE"/>
    <w:rsid w:val="0014310F"/>
    <w:rsid w:val="00143534"/>
    <w:rsid w:val="00143A28"/>
    <w:rsid w:val="00143B39"/>
    <w:rsid w:val="00143BCE"/>
    <w:rsid w:val="00143E5D"/>
    <w:rsid w:val="00144675"/>
    <w:rsid w:val="001456FF"/>
    <w:rsid w:val="001462E9"/>
    <w:rsid w:val="001468D1"/>
    <w:rsid w:val="001504F2"/>
    <w:rsid w:val="001506FA"/>
    <w:rsid w:val="001513CD"/>
    <w:rsid w:val="00151500"/>
    <w:rsid w:val="00151668"/>
    <w:rsid w:val="00152A0A"/>
    <w:rsid w:val="00152E04"/>
    <w:rsid w:val="00154404"/>
    <w:rsid w:val="00155224"/>
    <w:rsid w:val="00155612"/>
    <w:rsid w:val="0015730A"/>
    <w:rsid w:val="00157644"/>
    <w:rsid w:val="001577A0"/>
    <w:rsid w:val="00157B41"/>
    <w:rsid w:val="00157E16"/>
    <w:rsid w:val="00160D3C"/>
    <w:rsid w:val="001612A7"/>
    <w:rsid w:val="001613CD"/>
    <w:rsid w:val="001616FA"/>
    <w:rsid w:val="00161E57"/>
    <w:rsid w:val="00162AE4"/>
    <w:rsid w:val="00162C3E"/>
    <w:rsid w:val="00163389"/>
    <w:rsid w:val="00163498"/>
    <w:rsid w:val="00163DAD"/>
    <w:rsid w:val="00163E90"/>
    <w:rsid w:val="001645EC"/>
    <w:rsid w:val="00166094"/>
    <w:rsid w:val="001661FF"/>
    <w:rsid w:val="001673B1"/>
    <w:rsid w:val="00170658"/>
    <w:rsid w:val="00170689"/>
    <w:rsid w:val="00171910"/>
    <w:rsid w:val="00172BC4"/>
    <w:rsid w:val="00172C04"/>
    <w:rsid w:val="00173A99"/>
    <w:rsid w:val="0017532E"/>
    <w:rsid w:val="00175D0E"/>
    <w:rsid w:val="00175FEF"/>
    <w:rsid w:val="001765AC"/>
    <w:rsid w:val="001769EA"/>
    <w:rsid w:val="00176CED"/>
    <w:rsid w:val="00177E72"/>
    <w:rsid w:val="00177F41"/>
    <w:rsid w:val="00177FB9"/>
    <w:rsid w:val="00180737"/>
    <w:rsid w:val="00180AE7"/>
    <w:rsid w:val="001811A6"/>
    <w:rsid w:val="00181BC9"/>
    <w:rsid w:val="00181DAB"/>
    <w:rsid w:val="00181FC3"/>
    <w:rsid w:val="00182214"/>
    <w:rsid w:val="00182564"/>
    <w:rsid w:val="00182624"/>
    <w:rsid w:val="0018281C"/>
    <w:rsid w:val="001829C7"/>
    <w:rsid w:val="00182A7D"/>
    <w:rsid w:val="0018320F"/>
    <w:rsid w:val="001834C9"/>
    <w:rsid w:val="001836F7"/>
    <w:rsid w:val="0018425F"/>
    <w:rsid w:val="00184E6E"/>
    <w:rsid w:val="00184FC9"/>
    <w:rsid w:val="001853E8"/>
    <w:rsid w:val="00185858"/>
    <w:rsid w:val="001859E5"/>
    <w:rsid w:val="0018624A"/>
    <w:rsid w:val="00186518"/>
    <w:rsid w:val="0018743A"/>
    <w:rsid w:val="0018792A"/>
    <w:rsid w:val="001906B4"/>
    <w:rsid w:val="001907A6"/>
    <w:rsid w:val="001908EE"/>
    <w:rsid w:val="00191568"/>
    <w:rsid w:val="001918B3"/>
    <w:rsid w:val="00192070"/>
    <w:rsid w:val="00192509"/>
    <w:rsid w:val="00192A30"/>
    <w:rsid w:val="001930F5"/>
    <w:rsid w:val="00194427"/>
    <w:rsid w:val="00195AC9"/>
    <w:rsid w:val="00196C23"/>
    <w:rsid w:val="00197930"/>
    <w:rsid w:val="001A05A3"/>
    <w:rsid w:val="001A06AB"/>
    <w:rsid w:val="001A131D"/>
    <w:rsid w:val="001A2842"/>
    <w:rsid w:val="001A3028"/>
    <w:rsid w:val="001A3B5B"/>
    <w:rsid w:val="001A3C5C"/>
    <w:rsid w:val="001A3FFB"/>
    <w:rsid w:val="001A4460"/>
    <w:rsid w:val="001A53FA"/>
    <w:rsid w:val="001A569D"/>
    <w:rsid w:val="001A5946"/>
    <w:rsid w:val="001A6322"/>
    <w:rsid w:val="001A73A2"/>
    <w:rsid w:val="001A7B8C"/>
    <w:rsid w:val="001A7C33"/>
    <w:rsid w:val="001A7F2E"/>
    <w:rsid w:val="001B0720"/>
    <w:rsid w:val="001B0D7E"/>
    <w:rsid w:val="001B1013"/>
    <w:rsid w:val="001B1976"/>
    <w:rsid w:val="001B1F9C"/>
    <w:rsid w:val="001B22F3"/>
    <w:rsid w:val="001B2538"/>
    <w:rsid w:val="001B288D"/>
    <w:rsid w:val="001B2969"/>
    <w:rsid w:val="001B38C6"/>
    <w:rsid w:val="001B49FA"/>
    <w:rsid w:val="001B4B1A"/>
    <w:rsid w:val="001B5483"/>
    <w:rsid w:val="001B598C"/>
    <w:rsid w:val="001B644E"/>
    <w:rsid w:val="001B66CB"/>
    <w:rsid w:val="001B6785"/>
    <w:rsid w:val="001B77B4"/>
    <w:rsid w:val="001C0124"/>
    <w:rsid w:val="001C081E"/>
    <w:rsid w:val="001C0BA4"/>
    <w:rsid w:val="001C12DB"/>
    <w:rsid w:val="001C222A"/>
    <w:rsid w:val="001C28F5"/>
    <w:rsid w:val="001C29E4"/>
    <w:rsid w:val="001C389B"/>
    <w:rsid w:val="001C3F8D"/>
    <w:rsid w:val="001C48AB"/>
    <w:rsid w:val="001C48CA"/>
    <w:rsid w:val="001C4F28"/>
    <w:rsid w:val="001C5A80"/>
    <w:rsid w:val="001C5B0D"/>
    <w:rsid w:val="001C7737"/>
    <w:rsid w:val="001D0393"/>
    <w:rsid w:val="001D14DA"/>
    <w:rsid w:val="001D1C25"/>
    <w:rsid w:val="001D2409"/>
    <w:rsid w:val="001D2E7D"/>
    <w:rsid w:val="001D363A"/>
    <w:rsid w:val="001D41C0"/>
    <w:rsid w:val="001D5873"/>
    <w:rsid w:val="001D6303"/>
    <w:rsid w:val="001D6BC2"/>
    <w:rsid w:val="001E02E7"/>
    <w:rsid w:val="001E0795"/>
    <w:rsid w:val="001E124A"/>
    <w:rsid w:val="001E14B2"/>
    <w:rsid w:val="001E1D09"/>
    <w:rsid w:val="001E219F"/>
    <w:rsid w:val="001E29A9"/>
    <w:rsid w:val="001E2C79"/>
    <w:rsid w:val="001E2F3A"/>
    <w:rsid w:val="001E3758"/>
    <w:rsid w:val="001E3891"/>
    <w:rsid w:val="001E3FD3"/>
    <w:rsid w:val="001E475D"/>
    <w:rsid w:val="001E4B6B"/>
    <w:rsid w:val="001E62A5"/>
    <w:rsid w:val="001E670A"/>
    <w:rsid w:val="001E6A8F"/>
    <w:rsid w:val="001E6BB0"/>
    <w:rsid w:val="001E7A76"/>
    <w:rsid w:val="001E7CF3"/>
    <w:rsid w:val="001E7CFF"/>
    <w:rsid w:val="001F019F"/>
    <w:rsid w:val="001F0327"/>
    <w:rsid w:val="001F0671"/>
    <w:rsid w:val="001F0E27"/>
    <w:rsid w:val="001F17BF"/>
    <w:rsid w:val="001F1B5B"/>
    <w:rsid w:val="001F1C25"/>
    <w:rsid w:val="001F20F9"/>
    <w:rsid w:val="001F239B"/>
    <w:rsid w:val="001F24BF"/>
    <w:rsid w:val="001F280D"/>
    <w:rsid w:val="001F2ABC"/>
    <w:rsid w:val="001F359B"/>
    <w:rsid w:val="001F3B7A"/>
    <w:rsid w:val="001F4248"/>
    <w:rsid w:val="001F5739"/>
    <w:rsid w:val="001F6428"/>
    <w:rsid w:val="001F687B"/>
    <w:rsid w:val="001F750E"/>
    <w:rsid w:val="001F7AFD"/>
    <w:rsid w:val="00200228"/>
    <w:rsid w:val="0020085A"/>
    <w:rsid w:val="002019BE"/>
    <w:rsid w:val="0020210C"/>
    <w:rsid w:val="00202CAA"/>
    <w:rsid w:val="00203374"/>
    <w:rsid w:val="002033FE"/>
    <w:rsid w:val="002037E7"/>
    <w:rsid w:val="002041F5"/>
    <w:rsid w:val="00204359"/>
    <w:rsid w:val="0020543F"/>
    <w:rsid w:val="0020556A"/>
    <w:rsid w:val="00205A8C"/>
    <w:rsid w:val="00205D27"/>
    <w:rsid w:val="0020751D"/>
    <w:rsid w:val="002075BE"/>
    <w:rsid w:val="002114A3"/>
    <w:rsid w:val="0021200F"/>
    <w:rsid w:val="00212ACF"/>
    <w:rsid w:val="00213950"/>
    <w:rsid w:val="00213C01"/>
    <w:rsid w:val="002142AC"/>
    <w:rsid w:val="002148B4"/>
    <w:rsid w:val="002149E4"/>
    <w:rsid w:val="00215280"/>
    <w:rsid w:val="002153F5"/>
    <w:rsid w:val="00215751"/>
    <w:rsid w:val="00216970"/>
    <w:rsid w:val="00216BB6"/>
    <w:rsid w:val="00216E76"/>
    <w:rsid w:val="00220166"/>
    <w:rsid w:val="00220428"/>
    <w:rsid w:val="00220654"/>
    <w:rsid w:val="002206FE"/>
    <w:rsid w:val="00220AD7"/>
    <w:rsid w:val="00220BC8"/>
    <w:rsid w:val="00220F9E"/>
    <w:rsid w:val="002210D1"/>
    <w:rsid w:val="0022176B"/>
    <w:rsid w:val="00221983"/>
    <w:rsid w:val="00221B4F"/>
    <w:rsid w:val="002226AA"/>
    <w:rsid w:val="00224261"/>
    <w:rsid w:val="00225FE8"/>
    <w:rsid w:val="00226F73"/>
    <w:rsid w:val="002271C2"/>
    <w:rsid w:val="00227ABF"/>
    <w:rsid w:val="00227B9B"/>
    <w:rsid w:val="00227C38"/>
    <w:rsid w:val="0023008A"/>
    <w:rsid w:val="00232271"/>
    <w:rsid w:val="00232323"/>
    <w:rsid w:val="0023289F"/>
    <w:rsid w:val="00232EBC"/>
    <w:rsid w:val="002336F5"/>
    <w:rsid w:val="00233850"/>
    <w:rsid w:val="00234896"/>
    <w:rsid w:val="0023514C"/>
    <w:rsid w:val="00235341"/>
    <w:rsid w:val="0023559C"/>
    <w:rsid w:val="00235FBA"/>
    <w:rsid w:val="002368D8"/>
    <w:rsid w:val="00236D99"/>
    <w:rsid w:val="00236E13"/>
    <w:rsid w:val="00237F46"/>
    <w:rsid w:val="002406F9"/>
    <w:rsid w:val="00240C4B"/>
    <w:rsid w:val="00240D35"/>
    <w:rsid w:val="00240D38"/>
    <w:rsid w:val="00241EE0"/>
    <w:rsid w:val="00242C62"/>
    <w:rsid w:val="002438F8"/>
    <w:rsid w:val="00244406"/>
    <w:rsid w:val="00245AAA"/>
    <w:rsid w:val="00245F17"/>
    <w:rsid w:val="0024611E"/>
    <w:rsid w:val="00246B30"/>
    <w:rsid w:val="00246F0B"/>
    <w:rsid w:val="00247B87"/>
    <w:rsid w:val="00247BB8"/>
    <w:rsid w:val="002504C9"/>
    <w:rsid w:val="002507B3"/>
    <w:rsid w:val="00250849"/>
    <w:rsid w:val="00250981"/>
    <w:rsid w:val="00250BD6"/>
    <w:rsid w:val="00250F4F"/>
    <w:rsid w:val="00250F64"/>
    <w:rsid w:val="002511E1"/>
    <w:rsid w:val="0025192D"/>
    <w:rsid w:val="002522A5"/>
    <w:rsid w:val="002522C9"/>
    <w:rsid w:val="00252FE0"/>
    <w:rsid w:val="002534E0"/>
    <w:rsid w:val="00253766"/>
    <w:rsid w:val="00253D70"/>
    <w:rsid w:val="00254040"/>
    <w:rsid w:val="002545F7"/>
    <w:rsid w:val="00254612"/>
    <w:rsid w:val="00254C55"/>
    <w:rsid w:val="002553CC"/>
    <w:rsid w:val="002560D1"/>
    <w:rsid w:val="00256318"/>
    <w:rsid w:val="002610C8"/>
    <w:rsid w:val="002616E0"/>
    <w:rsid w:val="00261B42"/>
    <w:rsid w:val="00261BCC"/>
    <w:rsid w:val="002627F4"/>
    <w:rsid w:val="00262BAA"/>
    <w:rsid w:val="002631DC"/>
    <w:rsid w:val="002632F5"/>
    <w:rsid w:val="00264B58"/>
    <w:rsid w:val="00264F03"/>
    <w:rsid w:val="00264FF7"/>
    <w:rsid w:val="00265414"/>
    <w:rsid w:val="002658F4"/>
    <w:rsid w:val="0026670A"/>
    <w:rsid w:val="00266D80"/>
    <w:rsid w:val="00267AF5"/>
    <w:rsid w:val="002700BD"/>
    <w:rsid w:val="002703FC"/>
    <w:rsid w:val="00270874"/>
    <w:rsid w:val="00270939"/>
    <w:rsid w:val="002713E4"/>
    <w:rsid w:val="0027147D"/>
    <w:rsid w:val="00271679"/>
    <w:rsid w:val="00271A8F"/>
    <w:rsid w:val="00271BF7"/>
    <w:rsid w:val="0027201C"/>
    <w:rsid w:val="00272D0A"/>
    <w:rsid w:val="00272D58"/>
    <w:rsid w:val="00273178"/>
    <w:rsid w:val="002739C4"/>
    <w:rsid w:val="00273C4E"/>
    <w:rsid w:val="00274A67"/>
    <w:rsid w:val="00274C03"/>
    <w:rsid w:val="00274E9C"/>
    <w:rsid w:val="002756B8"/>
    <w:rsid w:val="002756C5"/>
    <w:rsid w:val="002758FD"/>
    <w:rsid w:val="00275E32"/>
    <w:rsid w:val="00276F9F"/>
    <w:rsid w:val="00277085"/>
    <w:rsid w:val="00277276"/>
    <w:rsid w:val="00277703"/>
    <w:rsid w:val="00277B44"/>
    <w:rsid w:val="00277FD6"/>
    <w:rsid w:val="00280B0F"/>
    <w:rsid w:val="00281DF3"/>
    <w:rsid w:val="002846D5"/>
    <w:rsid w:val="00284BF5"/>
    <w:rsid w:val="00285012"/>
    <w:rsid w:val="00285794"/>
    <w:rsid w:val="00285A99"/>
    <w:rsid w:val="002860ED"/>
    <w:rsid w:val="00286684"/>
    <w:rsid w:val="00286FB6"/>
    <w:rsid w:val="00287FB7"/>
    <w:rsid w:val="00290D5E"/>
    <w:rsid w:val="00290EA8"/>
    <w:rsid w:val="00290EDE"/>
    <w:rsid w:val="002911D4"/>
    <w:rsid w:val="0029130B"/>
    <w:rsid w:val="00291B03"/>
    <w:rsid w:val="00292013"/>
    <w:rsid w:val="00292926"/>
    <w:rsid w:val="002930D8"/>
    <w:rsid w:val="002939C6"/>
    <w:rsid w:val="00293AD1"/>
    <w:rsid w:val="002942F9"/>
    <w:rsid w:val="0029479B"/>
    <w:rsid w:val="002947D5"/>
    <w:rsid w:val="00294B38"/>
    <w:rsid w:val="00296112"/>
    <w:rsid w:val="00296174"/>
    <w:rsid w:val="0029642A"/>
    <w:rsid w:val="002964EC"/>
    <w:rsid w:val="002967E1"/>
    <w:rsid w:val="00297651"/>
    <w:rsid w:val="002977BF"/>
    <w:rsid w:val="00297C15"/>
    <w:rsid w:val="002A0355"/>
    <w:rsid w:val="002A0756"/>
    <w:rsid w:val="002A09F4"/>
    <w:rsid w:val="002A09FF"/>
    <w:rsid w:val="002A0E63"/>
    <w:rsid w:val="002A1E24"/>
    <w:rsid w:val="002A2227"/>
    <w:rsid w:val="002A22D6"/>
    <w:rsid w:val="002A33D5"/>
    <w:rsid w:val="002A3EE6"/>
    <w:rsid w:val="002A4573"/>
    <w:rsid w:val="002A5051"/>
    <w:rsid w:val="002A5B40"/>
    <w:rsid w:val="002A5CC1"/>
    <w:rsid w:val="002A5D51"/>
    <w:rsid w:val="002A6491"/>
    <w:rsid w:val="002A6856"/>
    <w:rsid w:val="002A6B19"/>
    <w:rsid w:val="002A71D4"/>
    <w:rsid w:val="002A73A7"/>
    <w:rsid w:val="002A77B0"/>
    <w:rsid w:val="002A7AFE"/>
    <w:rsid w:val="002B00D2"/>
    <w:rsid w:val="002B0282"/>
    <w:rsid w:val="002B092E"/>
    <w:rsid w:val="002B099B"/>
    <w:rsid w:val="002B0C90"/>
    <w:rsid w:val="002B1824"/>
    <w:rsid w:val="002B1DF4"/>
    <w:rsid w:val="002B21FF"/>
    <w:rsid w:val="002B282D"/>
    <w:rsid w:val="002B2FA4"/>
    <w:rsid w:val="002B3922"/>
    <w:rsid w:val="002B3A33"/>
    <w:rsid w:val="002B3F12"/>
    <w:rsid w:val="002B41CC"/>
    <w:rsid w:val="002B4427"/>
    <w:rsid w:val="002B4528"/>
    <w:rsid w:val="002B45A6"/>
    <w:rsid w:val="002B4F5D"/>
    <w:rsid w:val="002B5B39"/>
    <w:rsid w:val="002B60A0"/>
    <w:rsid w:val="002B660C"/>
    <w:rsid w:val="002B6B1A"/>
    <w:rsid w:val="002B7111"/>
    <w:rsid w:val="002B750A"/>
    <w:rsid w:val="002B79F2"/>
    <w:rsid w:val="002B7BE5"/>
    <w:rsid w:val="002C05C5"/>
    <w:rsid w:val="002C0B35"/>
    <w:rsid w:val="002C1166"/>
    <w:rsid w:val="002C15EE"/>
    <w:rsid w:val="002C1D76"/>
    <w:rsid w:val="002C20F0"/>
    <w:rsid w:val="002C27FB"/>
    <w:rsid w:val="002C3BAC"/>
    <w:rsid w:val="002C4756"/>
    <w:rsid w:val="002C49E6"/>
    <w:rsid w:val="002C596F"/>
    <w:rsid w:val="002C62CF"/>
    <w:rsid w:val="002C6689"/>
    <w:rsid w:val="002C6CC4"/>
    <w:rsid w:val="002C7B5B"/>
    <w:rsid w:val="002D039F"/>
    <w:rsid w:val="002D07E3"/>
    <w:rsid w:val="002D09E0"/>
    <w:rsid w:val="002D0BA0"/>
    <w:rsid w:val="002D0C70"/>
    <w:rsid w:val="002D1051"/>
    <w:rsid w:val="002D1D59"/>
    <w:rsid w:val="002D1F22"/>
    <w:rsid w:val="002D22AD"/>
    <w:rsid w:val="002D2A1D"/>
    <w:rsid w:val="002D2EC0"/>
    <w:rsid w:val="002D4183"/>
    <w:rsid w:val="002D4778"/>
    <w:rsid w:val="002D4BFF"/>
    <w:rsid w:val="002D58BE"/>
    <w:rsid w:val="002D63B0"/>
    <w:rsid w:val="002D7514"/>
    <w:rsid w:val="002D758E"/>
    <w:rsid w:val="002D7D60"/>
    <w:rsid w:val="002E00B2"/>
    <w:rsid w:val="002E16B0"/>
    <w:rsid w:val="002E1E56"/>
    <w:rsid w:val="002E277D"/>
    <w:rsid w:val="002E2AE0"/>
    <w:rsid w:val="002E2BF6"/>
    <w:rsid w:val="002E2FC1"/>
    <w:rsid w:val="002E3305"/>
    <w:rsid w:val="002E38BE"/>
    <w:rsid w:val="002E3AC0"/>
    <w:rsid w:val="002E434D"/>
    <w:rsid w:val="002E68B1"/>
    <w:rsid w:val="002E77D6"/>
    <w:rsid w:val="002F0C72"/>
    <w:rsid w:val="002F0FDB"/>
    <w:rsid w:val="002F1020"/>
    <w:rsid w:val="002F16A7"/>
    <w:rsid w:val="002F2DF9"/>
    <w:rsid w:val="002F2E44"/>
    <w:rsid w:val="002F385C"/>
    <w:rsid w:val="002F5AE4"/>
    <w:rsid w:val="002F5C62"/>
    <w:rsid w:val="002F5C95"/>
    <w:rsid w:val="002F5EAC"/>
    <w:rsid w:val="002F6607"/>
    <w:rsid w:val="002F6D4C"/>
    <w:rsid w:val="002F7A35"/>
    <w:rsid w:val="002F7BEA"/>
    <w:rsid w:val="002F7FE4"/>
    <w:rsid w:val="00300829"/>
    <w:rsid w:val="003009A0"/>
    <w:rsid w:val="003014F8"/>
    <w:rsid w:val="00301947"/>
    <w:rsid w:val="00301EBA"/>
    <w:rsid w:val="003020CE"/>
    <w:rsid w:val="003021B7"/>
    <w:rsid w:val="00302A83"/>
    <w:rsid w:val="00302EC6"/>
    <w:rsid w:val="0030322D"/>
    <w:rsid w:val="003035B4"/>
    <w:rsid w:val="003039D6"/>
    <w:rsid w:val="00303C5D"/>
    <w:rsid w:val="00304430"/>
    <w:rsid w:val="003045F1"/>
    <w:rsid w:val="00304875"/>
    <w:rsid w:val="003056B0"/>
    <w:rsid w:val="00305712"/>
    <w:rsid w:val="00305927"/>
    <w:rsid w:val="00305C7C"/>
    <w:rsid w:val="00306268"/>
    <w:rsid w:val="00306C69"/>
    <w:rsid w:val="00306D02"/>
    <w:rsid w:val="003078B5"/>
    <w:rsid w:val="00307E06"/>
    <w:rsid w:val="00307F1D"/>
    <w:rsid w:val="003101B1"/>
    <w:rsid w:val="003101F1"/>
    <w:rsid w:val="00310A50"/>
    <w:rsid w:val="00311A14"/>
    <w:rsid w:val="00311D3B"/>
    <w:rsid w:val="00311F7B"/>
    <w:rsid w:val="003127BE"/>
    <w:rsid w:val="00313174"/>
    <w:rsid w:val="003136D3"/>
    <w:rsid w:val="003136EB"/>
    <w:rsid w:val="00313BC7"/>
    <w:rsid w:val="00313D41"/>
    <w:rsid w:val="00314E9B"/>
    <w:rsid w:val="003151CB"/>
    <w:rsid w:val="00315826"/>
    <w:rsid w:val="003158D2"/>
    <w:rsid w:val="00315F75"/>
    <w:rsid w:val="00316BCA"/>
    <w:rsid w:val="00316F16"/>
    <w:rsid w:val="003170DE"/>
    <w:rsid w:val="00320E5B"/>
    <w:rsid w:val="0032158A"/>
    <w:rsid w:val="00321DE9"/>
    <w:rsid w:val="003222C7"/>
    <w:rsid w:val="00322695"/>
    <w:rsid w:val="00322EB2"/>
    <w:rsid w:val="0032399F"/>
    <w:rsid w:val="00323BD7"/>
    <w:rsid w:val="00323DE0"/>
    <w:rsid w:val="00323F0A"/>
    <w:rsid w:val="00324A14"/>
    <w:rsid w:val="00324E69"/>
    <w:rsid w:val="0032561C"/>
    <w:rsid w:val="00326446"/>
    <w:rsid w:val="0032682A"/>
    <w:rsid w:val="00326A6C"/>
    <w:rsid w:val="00326BC3"/>
    <w:rsid w:val="00326D2E"/>
    <w:rsid w:val="00327329"/>
    <w:rsid w:val="003309B4"/>
    <w:rsid w:val="003315C8"/>
    <w:rsid w:val="00332FBB"/>
    <w:rsid w:val="00333C00"/>
    <w:rsid w:val="003342F0"/>
    <w:rsid w:val="00334A78"/>
    <w:rsid w:val="00334B2F"/>
    <w:rsid w:val="003351FB"/>
    <w:rsid w:val="0033521B"/>
    <w:rsid w:val="003352D9"/>
    <w:rsid w:val="00335B4D"/>
    <w:rsid w:val="00335E3F"/>
    <w:rsid w:val="00336E28"/>
    <w:rsid w:val="003373A2"/>
    <w:rsid w:val="003376E8"/>
    <w:rsid w:val="0033788C"/>
    <w:rsid w:val="003401DC"/>
    <w:rsid w:val="003402BB"/>
    <w:rsid w:val="00340D11"/>
    <w:rsid w:val="00340FAF"/>
    <w:rsid w:val="003410DF"/>
    <w:rsid w:val="00341609"/>
    <w:rsid w:val="003417FF"/>
    <w:rsid w:val="0034213C"/>
    <w:rsid w:val="00343556"/>
    <w:rsid w:val="00343983"/>
    <w:rsid w:val="0034400B"/>
    <w:rsid w:val="00344153"/>
    <w:rsid w:val="003442BC"/>
    <w:rsid w:val="00344A4C"/>
    <w:rsid w:val="0034572D"/>
    <w:rsid w:val="003458AB"/>
    <w:rsid w:val="0034704B"/>
    <w:rsid w:val="0034758E"/>
    <w:rsid w:val="00347B7A"/>
    <w:rsid w:val="00350046"/>
    <w:rsid w:val="003522C5"/>
    <w:rsid w:val="00352A3D"/>
    <w:rsid w:val="00353979"/>
    <w:rsid w:val="00354536"/>
    <w:rsid w:val="00354B63"/>
    <w:rsid w:val="0035555D"/>
    <w:rsid w:val="00355760"/>
    <w:rsid w:val="00356870"/>
    <w:rsid w:val="00356F39"/>
    <w:rsid w:val="0035782A"/>
    <w:rsid w:val="00357D51"/>
    <w:rsid w:val="00360687"/>
    <w:rsid w:val="00360E12"/>
    <w:rsid w:val="003615A4"/>
    <w:rsid w:val="00362499"/>
    <w:rsid w:val="00362669"/>
    <w:rsid w:val="0036329F"/>
    <w:rsid w:val="00364F86"/>
    <w:rsid w:val="00365C47"/>
    <w:rsid w:val="0036665D"/>
    <w:rsid w:val="00366715"/>
    <w:rsid w:val="003670F6"/>
    <w:rsid w:val="00370546"/>
    <w:rsid w:val="00370AAC"/>
    <w:rsid w:val="00371940"/>
    <w:rsid w:val="00371997"/>
    <w:rsid w:val="00372CA5"/>
    <w:rsid w:val="00373A59"/>
    <w:rsid w:val="00374715"/>
    <w:rsid w:val="003747AB"/>
    <w:rsid w:val="00375361"/>
    <w:rsid w:val="00376003"/>
    <w:rsid w:val="003769B3"/>
    <w:rsid w:val="00377D30"/>
    <w:rsid w:val="00377F37"/>
    <w:rsid w:val="003805AB"/>
    <w:rsid w:val="00380810"/>
    <w:rsid w:val="00380B83"/>
    <w:rsid w:val="00381457"/>
    <w:rsid w:val="003814E1"/>
    <w:rsid w:val="00381DFF"/>
    <w:rsid w:val="0038237A"/>
    <w:rsid w:val="00383032"/>
    <w:rsid w:val="00383A35"/>
    <w:rsid w:val="00384649"/>
    <w:rsid w:val="00384740"/>
    <w:rsid w:val="00384C36"/>
    <w:rsid w:val="0038517E"/>
    <w:rsid w:val="00385405"/>
    <w:rsid w:val="00385FF0"/>
    <w:rsid w:val="003861A7"/>
    <w:rsid w:val="00386FBD"/>
    <w:rsid w:val="0038714A"/>
    <w:rsid w:val="0038750D"/>
    <w:rsid w:val="00387564"/>
    <w:rsid w:val="00387CB4"/>
    <w:rsid w:val="00390743"/>
    <w:rsid w:val="0039083E"/>
    <w:rsid w:val="003927C2"/>
    <w:rsid w:val="003934B7"/>
    <w:rsid w:val="00393AEC"/>
    <w:rsid w:val="003940B9"/>
    <w:rsid w:val="00394241"/>
    <w:rsid w:val="00395484"/>
    <w:rsid w:val="00395499"/>
    <w:rsid w:val="00395ADD"/>
    <w:rsid w:val="00395FCB"/>
    <w:rsid w:val="0039647B"/>
    <w:rsid w:val="00396999"/>
    <w:rsid w:val="003A0384"/>
    <w:rsid w:val="003A0608"/>
    <w:rsid w:val="003A06FD"/>
    <w:rsid w:val="003A0CB2"/>
    <w:rsid w:val="003A1072"/>
    <w:rsid w:val="003A1310"/>
    <w:rsid w:val="003A2125"/>
    <w:rsid w:val="003A23DC"/>
    <w:rsid w:val="003A24A1"/>
    <w:rsid w:val="003A3D59"/>
    <w:rsid w:val="003A420A"/>
    <w:rsid w:val="003A496F"/>
    <w:rsid w:val="003A5542"/>
    <w:rsid w:val="003A5E3C"/>
    <w:rsid w:val="003A6560"/>
    <w:rsid w:val="003A6C4D"/>
    <w:rsid w:val="003A6C9C"/>
    <w:rsid w:val="003A6EE4"/>
    <w:rsid w:val="003A773B"/>
    <w:rsid w:val="003A77DB"/>
    <w:rsid w:val="003A7841"/>
    <w:rsid w:val="003A78D1"/>
    <w:rsid w:val="003A7C94"/>
    <w:rsid w:val="003A7EC0"/>
    <w:rsid w:val="003B037E"/>
    <w:rsid w:val="003B0CF9"/>
    <w:rsid w:val="003B1627"/>
    <w:rsid w:val="003B1A84"/>
    <w:rsid w:val="003B1DB7"/>
    <w:rsid w:val="003B2531"/>
    <w:rsid w:val="003B2824"/>
    <w:rsid w:val="003B2A4B"/>
    <w:rsid w:val="003B49B3"/>
    <w:rsid w:val="003B50A0"/>
    <w:rsid w:val="003B5817"/>
    <w:rsid w:val="003B5F36"/>
    <w:rsid w:val="003B6BD5"/>
    <w:rsid w:val="003B768C"/>
    <w:rsid w:val="003B7ACC"/>
    <w:rsid w:val="003C1EF2"/>
    <w:rsid w:val="003C29BC"/>
    <w:rsid w:val="003C29C8"/>
    <w:rsid w:val="003C2BBA"/>
    <w:rsid w:val="003C34C0"/>
    <w:rsid w:val="003C3780"/>
    <w:rsid w:val="003C4A1E"/>
    <w:rsid w:val="003C5FC6"/>
    <w:rsid w:val="003C6190"/>
    <w:rsid w:val="003C67B6"/>
    <w:rsid w:val="003C6860"/>
    <w:rsid w:val="003C734B"/>
    <w:rsid w:val="003C737F"/>
    <w:rsid w:val="003C789A"/>
    <w:rsid w:val="003D0383"/>
    <w:rsid w:val="003D0393"/>
    <w:rsid w:val="003D0BF6"/>
    <w:rsid w:val="003D0CE1"/>
    <w:rsid w:val="003D2164"/>
    <w:rsid w:val="003D22FD"/>
    <w:rsid w:val="003D2A21"/>
    <w:rsid w:val="003D2C66"/>
    <w:rsid w:val="003D37B0"/>
    <w:rsid w:val="003D43D8"/>
    <w:rsid w:val="003D51C3"/>
    <w:rsid w:val="003D5EFC"/>
    <w:rsid w:val="003D5F64"/>
    <w:rsid w:val="003D7088"/>
    <w:rsid w:val="003D710A"/>
    <w:rsid w:val="003D7403"/>
    <w:rsid w:val="003D784F"/>
    <w:rsid w:val="003D7A10"/>
    <w:rsid w:val="003E13B2"/>
    <w:rsid w:val="003E2442"/>
    <w:rsid w:val="003E2E26"/>
    <w:rsid w:val="003E2F05"/>
    <w:rsid w:val="003E2F4B"/>
    <w:rsid w:val="003E3014"/>
    <w:rsid w:val="003E3DFF"/>
    <w:rsid w:val="003E4312"/>
    <w:rsid w:val="003E47A3"/>
    <w:rsid w:val="003E5338"/>
    <w:rsid w:val="003E5F0F"/>
    <w:rsid w:val="003E60A5"/>
    <w:rsid w:val="003E6227"/>
    <w:rsid w:val="003E7943"/>
    <w:rsid w:val="003F0593"/>
    <w:rsid w:val="003F06EC"/>
    <w:rsid w:val="003F0828"/>
    <w:rsid w:val="003F1674"/>
    <w:rsid w:val="003F25D2"/>
    <w:rsid w:val="003F2A67"/>
    <w:rsid w:val="003F2DCC"/>
    <w:rsid w:val="003F3704"/>
    <w:rsid w:val="003F51B8"/>
    <w:rsid w:val="003F5409"/>
    <w:rsid w:val="003F56C2"/>
    <w:rsid w:val="003F575F"/>
    <w:rsid w:val="003F5781"/>
    <w:rsid w:val="003F5BD7"/>
    <w:rsid w:val="003F79F9"/>
    <w:rsid w:val="0040039B"/>
    <w:rsid w:val="00400A4C"/>
    <w:rsid w:val="00401195"/>
    <w:rsid w:val="00401616"/>
    <w:rsid w:val="00401A18"/>
    <w:rsid w:val="0040218F"/>
    <w:rsid w:val="00402576"/>
    <w:rsid w:val="0040259C"/>
    <w:rsid w:val="00402909"/>
    <w:rsid w:val="00402DDE"/>
    <w:rsid w:val="00402E9F"/>
    <w:rsid w:val="00403C1D"/>
    <w:rsid w:val="00404457"/>
    <w:rsid w:val="0040457A"/>
    <w:rsid w:val="0040457E"/>
    <w:rsid w:val="00404854"/>
    <w:rsid w:val="004050EA"/>
    <w:rsid w:val="004054D3"/>
    <w:rsid w:val="00405FDD"/>
    <w:rsid w:val="004064C1"/>
    <w:rsid w:val="00406B56"/>
    <w:rsid w:val="00406D18"/>
    <w:rsid w:val="00407573"/>
    <w:rsid w:val="00407ACF"/>
    <w:rsid w:val="00407F33"/>
    <w:rsid w:val="004105FC"/>
    <w:rsid w:val="004106FB"/>
    <w:rsid w:val="00411163"/>
    <w:rsid w:val="004116B3"/>
    <w:rsid w:val="00412FBC"/>
    <w:rsid w:val="00413463"/>
    <w:rsid w:val="0041351F"/>
    <w:rsid w:val="0041485D"/>
    <w:rsid w:val="00414E78"/>
    <w:rsid w:val="004151B5"/>
    <w:rsid w:val="00416170"/>
    <w:rsid w:val="00416877"/>
    <w:rsid w:val="00416E80"/>
    <w:rsid w:val="004177FB"/>
    <w:rsid w:val="00420099"/>
    <w:rsid w:val="004201CB"/>
    <w:rsid w:val="00420211"/>
    <w:rsid w:val="00420D05"/>
    <w:rsid w:val="00421A85"/>
    <w:rsid w:val="00421BC5"/>
    <w:rsid w:val="00421F85"/>
    <w:rsid w:val="00421F91"/>
    <w:rsid w:val="00422653"/>
    <w:rsid w:val="00423532"/>
    <w:rsid w:val="004238DF"/>
    <w:rsid w:val="00423E98"/>
    <w:rsid w:val="00424ADB"/>
    <w:rsid w:val="00425057"/>
    <w:rsid w:val="004253DD"/>
    <w:rsid w:val="00426A78"/>
    <w:rsid w:val="004271C2"/>
    <w:rsid w:val="004276E5"/>
    <w:rsid w:val="0042773F"/>
    <w:rsid w:val="00427BCD"/>
    <w:rsid w:val="0043012E"/>
    <w:rsid w:val="0043055B"/>
    <w:rsid w:val="004306EA"/>
    <w:rsid w:val="004316BD"/>
    <w:rsid w:val="00431D17"/>
    <w:rsid w:val="00432B36"/>
    <w:rsid w:val="00432E49"/>
    <w:rsid w:val="00433535"/>
    <w:rsid w:val="00433E6B"/>
    <w:rsid w:val="004340FB"/>
    <w:rsid w:val="004341C7"/>
    <w:rsid w:val="00434B7C"/>
    <w:rsid w:val="00434E48"/>
    <w:rsid w:val="00435497"/>
    <w:rsid w:val="00435D55"/>
    <w:rsid w:val="00436717"/>
    <w:rsid w:val="00436D2F"/>
    <w:rsid w:val="00436D79"/>
    <w:rsid w:val="00436FBC"/>
    <w:rsid w:val="00436FDB"/>
    <w:rsid w:val="004370ED"/>
    <w:rsid w:val="00437327"/>
    <w:rsid w:val="0043738B"/>
    <w:rsid w:val="00437D8E"/>
    <w:rsid w:val="004402CC"/>
    <w:rsid w:val="0044069C"/>
    <w:rsid w:val="00440F7C"/>
    <w:rsid w:val="004410DE"/>
    <w:rsid w:val="00442627"/>
    <w:rsid w:val="0044345C"/>
    <w:rsid w:val="00443A3D"/>
    <w:rsid w:val="00443AE4"/>
    <w:rsid w:val="00443BB4"/>
    <w:rsid w:val="00443BCE"/>
    <w:rsid w:val="004441EF"/>
    <w:rsid w:val="004446AF"/>
    <w:rsid w:val="00444704"/>
    <w:rsid w:val="00445458"/>
    <w:rsid w:val="004458C7"/>
    <w:rsid w:val="00445C8D"/>
    <w:rsid w:val="0044609E"/>
    <w:rsid w:val="0044668D"/>
    <w:rsid w:val="00446894"/>
    <w:rsid w:val="00446DE7"/>
    <w:rsid w:val="004471B0"/>
    <w:rsid w:val="00447920"/>
    <w:rsid w:val="00450A40"/>
    <w:rsid w:val="00451F26"/>
    <w:rsid w:val="004520B6"/>
    <w:rsid w:val="0045278A"/>
    <w:rsid w:val="004554B2"/>
    <w:rsid w:val="00456608"/>
    <w:rsid w:val="00456A23"/>
    <w:rsid w:val="00456F92"/>
    <w:rsid w:val="00457926"/>
    <w:rsid w:val="00460304"/>
    <w:rsid w:val="0046082A"/>
    <w:rsid w:val="00460E92"/>
    <w:rsid w:val="00460F84"/>
    <w:rsid w:val="0046165F"/>
    <w:rsid w:val="00461929"/>
    <w:rsid w:val="0046283D"/>
    <w:rsid w:val="00462B29"/>
    <w:rsid w:val="00462C08"/>
    <w:rsid w:val="00462F34"/>
    <w:rsid w:val="004635D0"/>
    <w:rsid w:val="00463C29"/>
    <w:rsid w:val="00463CD8"/>
    <w:rsid w:val="00463EDB"/>
    <w:rsid w:val="00464A6C"/>
    <w:rsid w:val="00464CAD"/>
    <w:rsid w:val="00465168"/>
    <w:rsid w:val="00466B3F"/>
    <w:rsid w:val="00466F81"/>
    <w:rsid w:val="0046743A"/>
    <w:rsid w:val="00467673"/>
    <w:rsid w:val="00467709"/>
    <w:rsid w:val="004678B6"/>
    <w:rsid w:val="00467B11"/>
    <w:rsid w:val="00470619"/>
    <w:rsid w:val="00470837"/>
    <w:rsid w:val="004722EA"/>
    <w:rsid w:val="004730B5"/>
    <w:rsid w:val="00473291"/>
    <w:rsid w:val="004733FD"/>
    <w:rsid w:val="00473D93"/>
    <w:rsid w:val="00474074"/>
    <w:rsid w:val="004740CC"/>
    <w:rsid w:val="004745D3"/>
    <w:rsid w:val="004748EA"/>
    <w:rsid w:val="004753F2"/>
    <w:rsid w:val="00475603"/>
    <w:rsid w:val="00476E52"/>
    <w:rsid w:val="00477DCC"/>
    <w:rsid w:val="0048178D"/>
    <w:rsid w:val="00481843"/>
    <w:rsid w:val="00482461"/>
    <w:rsid w:val="00482DF4"/>
    <w:rsid w:val="00483EFF"/>
    <w:rsid w:val="0048425F"/>
    <w:rsid w:val="00484DAE"/>
    <w:rsid w:val="00484F57"/>
    <w:rsid w:val="00484FAA"/>
    <w:rsid w:val="00485046"/>
    <w:rsid w:val="0048519F"/>
    <w:rsid w:val="004856A0"/>
    <w:rsid w:val="00485AA1"/>
    <w:rsid w:val="00485E16"/>
    <w:rsid w:val="00487250"/>
    <w:rsid w:val="00487421"/>
    <w:rsid w:val="004874D1"/>
    <w:rsid w:val="00490A83"/>
    <w:rsid w:val="00491C2C"/>
    <w:rsid w:val="00492075"/>
    <w:rsid w:val="004927AC"/>
    <w:rsid w:val="00492E31"/>
    <w:rsid w:val="00493D81"/>
    <w:rsid w:val="004940FA"/>
    <w:rsid w:val="00494F12"/>
    <w:rsid w:val="00496CA0"/>
    <w:rsid w:val="0049718E"/>
    <w:rsid w:val="00497645"/>
    <w:rsid w:val="004A015E"/>
    <w:rsid w:val="004A1EF2"/>
    <w:rsid w:val="004A23F9"/>
    <w:rsid w:val="004A3083"/>
    <w:rsid w:val="004A3498"/>
    <w:rsid w:val="004A39F9"/>
    <w:rsid w:val="004A3B81"/>
    <w:rsid w:val="004A3EAE"/>
    <w:rsid w:val="004A4343"/>
    <w:rsid w:val="004A4482"/>
    <w:rsid w:val="004A480D"/>
    <w:rsid w:val="004A492C"/>
    <w:rsid w:val="004A4E07"/>
    <w:rsid w:val="004A5BCF"/>
    <w:rsid w:val="004A5D32"/>
    <w:rsid w:val="004A68F3"/>
    <w:rsid w:val="004A69F6"/>
    <w:rsid w:val="004A745C"/>
    <w:rsid w:val="004B05AA"/>
    <w:rsid w:val="004B0822"/>
    <w:rsid w:val="004B0C2D"/>
    <w:rsid w:val="004B0C32"/>
    <w:rsid w:val="004B0CDC"/>
    <w:rsid w:val="004B147A"/>
    <w:rsid w:val="004B1480"/>
    <w:rsid w:val="004B167B"/>
    <w:rsid w:val="004B1CB2"/>
    <w:rsid w:val="004B2D8A"/>
    <w:rsid w:val="004B2DAD"/>
    <w:rsid w:val="004B3125"/>
    <w:rsid w:val="004B3150"/>
    <w:rsid w:val="004B342D"/>
    <w:rsid w:val="004B3492"/>
    <w:rsid w:val="004B52CA"/>
    <w:rsid w:val="004B5723"/>
    <w:rsid w:val="004B61B7"/>
    <w:rsid w:val="004B67EC"/>
    <w:rsid w:val="004B6C62"/>
    <w:rsid w:val="004B7C8A"/>
    <w:rsid w:val="004B7D93"/>
    <w:rsid w:val="004C02BD"/>
    <w:rsid w:val="004C081E"/>
    <w:rsid w:val="004C17B9"/>
    <w:rsid w:val="004C1855"/>
    <w:rsid w:val="004C194B"/>
    <w:rsid w:val="004C1A37"/>
    <w:rsid w:val="004C20AA"/>
    <w:rsid w:val="004C2638"/>
    <w:rsid w:val="004C26DF"/>
    <w:rsid w:val="004C28CF"/>
    <w:rsid w:val="004C2D13"/>
    <w:rsid w:val="004C3372"/>
    <w:rsid w:val="004C3546"/>
    <w:rsid w:val="004C37CD"/>
    <w:rsid w:val="004C4028"/>
    <w:rsid w:val="004C4633"/>
    <w:rsid w:val="004C4788"/>
    <w:rsid w:val="004C47AF"/>
    <w:rsid w:val="004C50C1"/>
    <w:rsid w:val="004C523B"/>
    <w:rsid w:val="004C53C6"/>
    <w:rsid w:val="004C54CE"/>
    <w:rsid w:val="004C6280"/>
    <w:rsid w:val="004C62B8"/>
    <w:rsid w:val="004C6710"/>
    <w:rsid w:val="004C6781"/>
    <w:rsid w:val="004D0395"/>
    <w:rsid w:val="004D064C"/>
    <w:rsid w:val="004D1404"/>
    <w:rsid w:val="004D16DF"/>
    <w:rsid w:val="004D2C65"/>
    <w:rsid w:val="004D2F65"/>
    <w:rsid w:val="004D3821"/>
    <w:rsid w:val="004D3E1A"/>
    <w:rsid w:val="004D4957"/>
    <w:rsid w:val="004D4E16"/>
    <w:rsid w:val="004D5362"/>
    <w:rsid w:val="004D5CD0"/>
    <w:rsid w:val="004D7F60"/>
    <w:rsid w:val="004E08DD"/>
    <w:rsid w:val="004E12AC"/>
    <w:rsid w:val="004E203B"/>
    <w:rsid w:val="004E22DC"/>
    <w:rsid w:val="004E28D3"/>
    <w:rsid w:val="004E3704"/>
    <w:rsid w:val="004E392A"/>
    <w:rsid w:val="004E4835"/>
    <w:rsid w:val="004E5E28"/>
    <w:rsid w:val="004E766D"/>
    <w:rsid w:val="004E7787"/>
    <w:rsid w:val="004F01F5"/>
    <w:rsid w:val="004F14A3"/>
    <w:rsid w:val="004F1804"/>
    <w:rsid w:val="004F1F16"/>
    <w:rsid w:val="004F2B8E"/>
    <w:rsid w:val="004F2BF8"/>
    <w:rsid w:val="004F2F0B"/>
    <w:rsid w:val="004F31BB"/>
    <w:rsid w:val="004F32B5"/>
    <w:rsid w:val="004F3436"/>
    <w:rsid w:val="004F38E8"/>
    <w:rsid w:val="004F569B"/>
    <w:rsid w:val="004F5AC3"/>
    <w:rsid w:val="004F5C68"/>
    <w:rsid w:val="004F5D0B"/>
    <w:rsid w:val="004F5E61"/>
    <w:rsid w:val="004F653D"/>
    <w:rsid w:val="004F7E3E"/>
    <w:rsid w:val="0050089C"/>
    <w:rsid w:val="00500970"/>
    <w:rsid w:val="00501FC2"/>
    <w:rsid w:val="00502777"/>
    <w:rsid w:val="00502A1B"/>
    <w:rsid w:val="00502C42"/>
    <w:rsid w:val="00502FE6"/>
    <w:rsid w:val="00503AF2"/>
    <w:rsid w:val="00503BCD"/>
    <w:rsid w:val="00503E51"/>
    <w:rsid w:val="005045D3"/>
    <w:rsid w:val="00504AC2"/>
    <w:rsid w:val="005054BD"/>
    <w:rsid w:val="00505DC1"/>
    <w:rsid w:val="00506B1B"/>
    <w:rsid w:val="00507757"/>
    <w:rsid w:val="00507B78"/>
    <w:rsid w:val="00507CB3"/>
    <w:rsid w:val="005107B0"/>
    <w:rsid w:val="00510AC5"/>
    <w:rsid w:val="00511434"/>
    <w:rsid w:val="005114DD"/>
    <w:rsid w:val="00511A01"/>
    <w:rsid w:val="005123FC"/>
    <w:rsid w:val="0051241C"/>
    <w:rsid w:val="00512EC5"/>
    <w:rsid w:val="00513845"/>
    <w:rsid w:val="0051422C"/>
    <w:rsid w:val="00515309"/>
    <w:rsid w:val="005156B3"/>
    <w:rsid w:val="00515CF0"/>
    <w:rsid w:val="00516540"/>
    <w:rsid w:val="00516DF3"/>
    <w:rsid w:val="005215BE"/>
    <w:rsid w:val="00522B32"/>
    <w:rsid w:val="00524DBA"/>
    <w:rsid w:val="00524F69"/>
    <w:rsid w:val="00526CD9"/>
    <w:rsid w:val="00527E0D"/>
    <w:rsid w:val="00530270"/>
    <w:rsid w:val="0053041F"/>
    <w:rsid w:val="00531392"/>
    <w:rsid w:val="00531558"/>
    <w:rsid w:val="00532DB8"/>
    <w:rsid w:val="0053385C"/>
    <w:rsid w:val="0053493A"/>
    <w:rsid w:val="00534BA8"/>
    <w:rsid w:val="00535587"/>
    <w:rsid w:val="00536126"/>
    <w:rsid w:val="00537FA7"/>
    <w:rsid w:val="0054074E"/>
    <w:rsid w:val="00540E83"/>
    <w:rsid w:val="0054132C"/>
    <w:rsid w:val="005414B4"/>
    <w:rsid w:val="005417B8"/>
    <w:rsid w:val="0054192F"/>
    <w:rsid w:val="00542372"/>
    <w:rsid w:val="00542AD1"/>
    <w:rsid w:val="00542DD0"/>
    <w:rsid w:val="00543431"/>
    <w:rsid w:val="00543523"/>
    <w:rsid w:val="00544890"/>
    <w:rsid w:val="00544A41"/>
    <w:rsid w:val="005454F8"/>
    <w:rsid w:val="005469E5"/>
    <w:rsid w:val="00546C2B"/>
    <w:rsid w:val="00546C9E"/>
    <w:rsid w:val="00546E05"/>
    <w:rsid w:val="00546FCA"/>
    <w:rsid w:val="00547C5B"/>
    <w:rsid w:val="00551144"/>
    <w:rsid w:val="00551447"/>
    <w:rsid w:val="00551649"/>
    <w:rsid w:val="005517D4"/>
    <w:rsid w:val="00551C55"/>
    <w:rsid w:val="00552BE2"/>
    <w:rsid w:val="00553389"/>
    <w:rsid w:val="00554125"/>
    <w:rsid w:val="00554A0F"/>
    <w:rsid w:val="00554E83"/>
    <w:rsid w:val="00555B58"/>
    <w:rsid w:val="00555C76"/>
    <w:rsid w:val="00555FFB"/>
    <w:rsid w:val="0055626B"/>
    <w:rsid w:val="00556882"/>
    <w:rsid w:val="00556FAC"/>
    <w:rsid w:val="005574B3"/>
    <w:rsid w:val="005575A1"/>
    <w:rsid w:val="00560013"/>
    <w:rsid w:val="005600A2"/>
    <w:rsid w:val="00560F49"/>
    <w:rsid w:val="00561578"/>
    <w:rsid w:val="00561839"/>
    <w:rsid w:val="00561B9D"/>
    <w:rsid w:val="005620FE"/>
    <w:rsid w:val="00562A1A"/>
    <w:rsid w:val="00562E66"/>
    <w:rsid w:val="0056301F"/>
    <w:rsid w:val="005632F0"/>
    <w:rsid w:val="00563B25"/>
    <w:rsid w:val="0056424D"/>
    <w:rsid w:val="0056451C"/>
    <w:rsid w:val="00564986"/>
    <w:rsid w:val="00564E51"/>
    <w:rsid w:val="005658B0"/>
    <w:rsid w:val="0056612E"/>
    <w:rsid w:val="0056699E"/>
    <w:rsid w:val="00566AF3"/>
    <w:rsid w:val="00566BFC"/>
    <w:rsid w:val="005677C0"/>
    <w:rsid w:val="00567B3B"/>
    <w:rsid w:val="00567B94"/>
    <w:rsid w:val="00570285"/>
    <w:rsid w:val="005714F0"/>
    <w:rsid w:val="00572B30"/>
    <w:rsid w:val="00572C1F"/>
    <w:rsid w:val="00573166"/>
    <w:rsid w:val="00574249"/>
    <w:rsid w:val="005744EC"/>
    <w:rsid w:val="0057513F"/>
    <w:rsid w:val="00575C8A"/>
    <w:rsid w:val="005768AE"/>
    <w:rsid w:val="005772B2"/>
    <w:rsid w:val="00577486"/>
    <w:rsid w:val="005776A3"/>
    <w:rsid w:val="005779F7"/>
    <w:rsid w:val="00577EDD"/>
    <w:rsid w:val="00580A95"/>
    <w:rsid w:val="00580B50"/>
    <w:rsid w:val="00580F09"/>
    <w:rsid w:val="00581066"/>
    <w:rsid w:val="0058123F"/>
    <w:rsid w:val="0058363E"/>
    <w:rsid w:val="0058418B"/>
    <w:rsid w:val="005848CB"/>
    <w:rsid w:val="00584D93"/>
    <w:rsid w:val="00585807"/>
    <w:rsid w:val="005860BA"/>
    <w:rsid w:val="005865D8"/>
    <w:rsid w:val="005867BB"/>
    <w:rsid w:val="00586BFF"/>
    <w:rsid w:val="00586F01"/>
    <w:rsid w:val="00587B49"/>
    <w:rsid w:val="00590036"/>
    <w:rsid w:val="00590297"/>
    <w:rsid w:val="005908B7"/>
    <w:rsid w:val="00590E66"/>
    <w:rsid w:val="005911C4"/>
    <w:rsid w:val="0059136D"/>
    <w:rsid w:val="00592297"/>
    <w:rsid w:val="005930B1"/>
    <w:rsid w:val="005935A1"/>
    <w:rsid w:val="00593A7D"/>
    <w:rsid w:val="00595281"/>
    <w:rsid w:val="00595411"/>
    <w:rsid w:val="0059555D"/>
    <w:rsid w:val="00595CD1"/>
    <w:rsid w:val="00595E4A"/>
    <w:rsid w:val="005A0272"/>
    <w:rsid w:val="005A05B4"/>
    <w:rsid w:val="005A0706"/>
    <w:rsid w:val="005A0D82"/>
    <w:rsid w:val="005A1D54"/>
    <w:rsid w:val="005A3120"/>
    <w:rsid w:val="005A34BF"/>
    <w:rsid w:val="005A56A1"/>
    <w:rsid w:val="005A66C7"/>
    <w:rsid w:val="005A692A"/>
    <w:rsid w:val="005A7145"/>
    <w:rsid w:val="005A7AA7"/>
    <w:rsid w:val="005B003F"/>
    <w:rsid w:val="005B011E"/>
    <w:rsid w:val="005B0C15"/>
    <w:rsid w:val="005B16E3"/>
    <w:rsid w:val="005B1A18"/>
    <w:rsid w:val="005B24D1"/>
    <w:rsid w:val="005B28E7"/>
    <w:rsid w:val="005B2D0F"/>
    <w:rsid w:val="005B3294"/>
    <w:rsid w:val="005B4578"/>
    <w:rsid w:val="005B4E20"/>
    <w:rsid w:val="005B5BBD"/>
    <w:rsid w:val="005B6711"/>
    <w:rsid w:val="005B7A5F"/>
    <w:rsid w:val="005C0932"/>
    <w:rsid w:val="005C0E6C"/>
    <w:rsid w:val="005C0F6E"/>
    <w:rsid w:val="005C1479"/>
    <w:rsid w:val="005C1EFB"/>
    <w:rsid w:val="005C21B2"/>
    <w:rsid w:val="005C2A05"/>
    <w:rsid w:val="005C2A24"/>
    <w:rsid w:val="005C2FD7"/>
    <w:rsid w:val="005C359C"/>
    <w:rsid w:val="005C392F"/>
    <w:rsid w:val="005C4163"/>
    <w:rsid w:val="005C454B"/>
    <w:rsid w:val="005C4F9A"/>
    <w:rsid w:val="005C54E5"/>
    <w:rsid w:val="005C5540"/>
    <w:rsid w:val="005C5B35"/>
    <w:rsid w:val="005C5F5D"/>
    <w:rsid w:val="005C67A7"/>
    <w:rsid w:val="005C6D51"/>
    <w:rsid w:val="005C70E6"/>
    <w:rsid w:val="005C7600"/>
    <w:rsid w:val="005C7A81"/>
    <w:rsid w:val="005C7D0C"/>
    <w:rsid w:val="005D0F9A"/>
    <w:rsid w:val="005D27AF"/>
    <w:rsid w:val="005D2B51"/>
    <w:rsid w:val="005D2E2E"/>
    <w:rsid w:val="005D300D"/>
    <w:rsid w:val="005D318E"/>
    <w:rsid w:val="005D320B"/>
    <w:rsid w:val="005D3687"/>
    <w:rsid w:val="005D3709"/>
    <w:rsid w:val="005D3A67"/>
    <w:rsid w:val="005D4F10"/>
    <w:rsid w:val="005D526F"/>
    <w:rsid w:val="005D552C"/>
    <w:rsid w:val="005D5824"/>
    <w:rsid w:val="005D5EE9"/>
    <w:rsid w:val="005D6A52"/>
    <w:rsid w:val="005D7BAE"/>
    <w:rsid w:val="005E0490"/>
    <w:rsid w:val="005E0E4B"/>
    <w:rsid w:val="005E0FA5"/>
    <w:rsid w:val="005E1920"/>
    <w:rsid w:val="005E2286"/>
    <w:rsid w:val="005E2736"/>
    <w:rsid w:val="005E34FC"/>
    <w:rsid w:val="005E3C2F"/>
    <w:rsid w:val="005E4383"/>
    <w:rsid w:val="005E48C4"/>
    <w:rsid w:val="005E4F20"/>
    <w:rsid w:val="005E56E8"/>
    <w:rsid w:val="005E57A1"/>
    <w:rsid w:val="005E5FA5"/>
    <w:rsid w:val="005E6496"/>
    <w:rsid w:val="005E6DCF"/>
    <w:rsid w:val="005E736F"/>
    <w:rsid w:val="005E73DF"/>
    <w:rsid w:val="005E793E"/>
    <w:rsid w:val="005E7B99"/>
    <w:rsid w:val="005F0D74"/>
    <w:rsid w:val="005F10DC"/>
    <w:rsid w:val="005F1AEB"/>
    <w:rsid w:val="005F1D29"/>
    <w:rsid w:val="005F1E99"/>
    <w:rsid w:val="005F252F"/>
    <w:rsid w:val="005F2C7F"/>
    <w:rsid w:val="005F624F"/>
    <w:rsid w:val="005F634B"/>
    <w:rsid w:val="005F6E0B"/>
    <w:rsid w:val="005F7A6E"/>
    <w:rsid w:val="00600226"/>
    <w:rsid w:val="006003C8"/>
    <w:rsid w:val="00600FF9"/>
    <w:rsid w:val="006014B5"/>
    <w:rsid w:val="006015F7"/>
    <w:rsid w:val="006022F4"/>
    <w:rsid w:val="006026BF"/>
    <w:rsid w:val="00602BF0"/>
    <w:rsid w:val="00602D9F"/>
    <w:rsid w:val="00603053"/>
    <w:rsid w:val="006031F6"/>
    <w:rsid w:val="006038F5"/>
    <w:rsid w:val="0060436F"/>
    <w:rsid w:val="006055EC"/>
    <w:rsid w:val="0060584C"/>
    <w:rsid w:val="00605AE9"/>
    <w:rsid w:val="00605FD2"/>
    <w:rsid w:val="00607389"/>
    <w:rsid w:val="006102B4"/>
    <w:rsid w:val="006105EE"/>
    <w:rsid w:val="00610691"/>
    <w:rsid w:val="006107B7"/>
    <w:rsid w:val="00610A0D"/>
    <w:rsid w:val="006115F3"/>
    <w:rsid w:val="00611B8A"/>
    <w:rsid w:val="00613442"/>
    <w:rsid w:val="00613D2C"/>
    <w:rsid w:val="00614965"/>
    <w:rsid w:val="0061580C"/>
    <w:rsid w:val="00616564"/>
    <w:rsid w:val="006168C6"/>
    <w:rsid w:val="00616ACC"/>
    <w:rsid w:val="00617675"/>
    <w:rsid w:val="00620258"/>
    <w:rsid w:val="006203CA"/>
    <w:rsid w:val="006213F0"/>
    <w:rsid w:val="00621C87"/>
    <w:rsid w:val="0062279B"/>
    <w:rsid w:val="00622D18"/>
    <w:rsid w:val="00623533"/>
    <w:rsid w:val="00623695"/>
    <w:rsid w:val="0062447E"/>
    <w:rsid w:val="0062611B"/>
    <w:rsid w:val="00626BAA"/>
    <w:rsid w:val="00627802"/>
    <w:rsid w:val="00627AD2"/>
    <w:rsid w:val="0063039E"/>
    <w:rsid w:val="0063097A"/>
    <w:rsid w:val="00630B99"/>
    <w:rsid w:val="00630D1F"/>
    <w:rsid w:val="0063163E"/>
    <w:rsid w:val="006322C3"/>
    <w:rsid w:val="006323DA"/>
    <w:rsid w:val="0063292C"/>
    <w:rsid w:val="00632AF1"/>
    <w:rsid w:val="006336B6"/>
    <w:rsid w:val="00633866"/>
    <w:rsid w:val="00634DF5"/>
    <w:rsid w:val="0063519D"/>
    <w:rsid w:val="00635290"/>
    <w:rsid w:val="00637CC7"/>
    <w:rsid w:val="0064025A"/>
    <w:rsid w:val="00640934"/>
    <w:rsid w:val="006425D4"/>
    <w:rsid w:val="0064264E"/>
    <w:rsid w:val="00642EA9"/>
    <w:rsid w:val="006430C4"/>
    <w:rsid w:val="006433FF"/>
    <w:rsid w:val="00644095"/>
    <w:rsid w:val="006440FE"/>
    <w:rsid w:val="006441FE"/>
    <w:rsid w:val="00644FED"/>
    <w:rsid w:val="006455E7"/>
    <w:rsid w:val="00646388"/>
    <w:rsid w:val="006464BD"/>
    <w:rsid w:val="00646885"/>
    <w:rsid w:val="00647CF6"/>
    <w:rsid w:val="00650B24"/>
    <w:rsid w:val="00652810"/>
    <w:rsid w:val="006530ED"/>
    <w:rsid w:val="00653376"/>
    <w:rsid w:val="00653986"/>
    <w:rsid w:val="00653D06"/>
    <w:rsid w:val="0065424D"/>
    <w:rsid w:val="00654423"/>
    <w:rsid w:val="00656059"/>
    <w:rsid w:val="00656138"/>
    <w:rsid w:val="00656671"/>
    <w:rsid w:val="00656E53"/>
    <w:rsid w:val="006570C4"/>
    <w:rsid w:val="00657129"/>
    <w:rsid w:val="00660535"/>
    <w:rsid w:val="006613B6"/>
    <w:rsid w:val="006616D3"/>
    <w:rsid w:val="00661990"/>
    <w:rsid w:val="00661C74"/>
    <w:rsid w:val="0066234E"/>
    <w:rsid w:val="00662825"/>
    <w:rsid w:val="00662F92"/>
    <w:rsid w:val="00663AA1"/>
    <w:rsid w:val="00663DCF"/>
    <w:rsid w:val="00663F3C"/>
    <w:rsid w:val="00664394"/>
    <w:rsid w:val="00664DA1"/>
    <w:rsid w:val="00665FF4"/>
    <w:rsid w:val="0066670E"/>
    <w:rsid w:val="00666B9B"/>
    <w:rsid w:val="00666F06"/>
    <w:rsid w:val="0066782D"/>
    <w:rsid w:val="00667A11"/>
    <w:rsid w:val="00670E84"/>
    <w:rsid w:val="00671696"/>
    <w:rsid w:val="0067222A"/>
    <w:rsid w:val="00672772"/>
    <w:rsid w:val="0067284D"/>
    <w:rsid w:val="00672FC9"/>
    <w:rsid w:val="006730E5"/>
    <w:rsid w:val="00675D96"/>
    <w:rsid w:val="00675E14"/>
    <w:rsid w:val="00675F0F"/>
    <w:rsid w:val="00677D98"/>
    <w:rsid w:val="00680016"/>
    <w:rsid w:val="006815B3"/>
    <w:rsid w:val="00681722"/>
    <w:rsid w:val="00681D2F"/>
    <w:rsid w:val="00682305"/>
    <w:rsid w:val="0068294C"/>
    <w:rsid w:val="006829F3"/>
    <w:rsid w:val="00682B42"/>
    <w:rsid w:val="00682C3D"/>
    <w:rsid w:val="00682E4C"/>
    <w:rsid w:val="0068335A"/>
    <w:rsid w:val="006837DC"/>
    <w:rsid w:val="00683861"/>
    <w:rsid w:val="006838EC"/>
    <w:rsid w:val="0068413A"/>
    <w:rsid w:val="00685435"/>
    <w:rsid w:val="00685819"/>
    <w:rsid w:val="00686B8C"/>
    <w:rsid w:val="0068714B"/>
    <w:rsid w:val="00687573"/>
    <w:rsid w:val="006876E7"/>
    <w:rsid w:val="006901F2"/>
    <w:rsid w:val="00690260"/>
    <w:rsid w:val="006909FD"/>
    <w:rsid w:val="00690EEF"/>
    <w:rsid w:val="006918F1"/>
    <w:rsid w:val="006919A9"/>
    <w:rsid w:val="006924A0"/>
    <w:rsid w:val="00692EAD"/>
    <w:rsid w:val="00693511"/>
    <w:rsid w:val="00693938"/>
    <w:rsid w:val="00693F97"/>
    <w:rsid w:val="0069480C"/>
    <w:rsid w:val="00694907"/>
    <w:rsid w:val="00694E2C"/>
    <w:rsid w:val="006952B6"/>
    <w:rsid w:val="00695BA2"/>
    <w:rsid w:val="0069628C"/>
    <w:rsid w:val="00696CE5"/>
    <w:rsid w:val="00696E22"/>
    <w:rsid w:val="00696E51"/>
    <w:rsid w:val="00697D8F"/>
    <w:rsid w:val="006A0946"/>
    <w:rsid w:val="006A0B82"/>
    <w:rsid w:val="006A10C5"/>
    <w:rsid w:val="006A1E3F"/>
    <w:rsid w:val="006A240C"/>
    <w:rsid w:val="006A2E8C"/>
    <w:rsid w:val="006A3E1B"/>
    <w:rsid w:val="006A45C7"/>
    <w:rsid w:val="006A4D0A"/>
    <w:rsid w:val="006A5093"/>
    <w:rsid w:val="006A55B9"/>
    <w:rsid w:val="006A5891"/>
    <w:rsid w:val="006A6268"/>
    <w:rsid w:val="006A6330"/>
    <w:rsid w:val="006A643A"/>
    <w:rsid w:val="006A6884"/>
    <w:rsid w:val="006A6C1A"/>
    <w:rsid w:val="006A7561"/>
    <w:rsid w:val="006A7696"/>
    <w:rsid w:val="006B0049"/>
    <w:rsid w:val="006B00B4"/>
    <w:rsid w:val="006B0285"/>
    <w:rsid w:val="006B02E8"/>
    <w:rsid w:val="006B05AB"/>
    <w:rsid w:val="006B08D3"/>
    <w:rsid w:val="006B0DA1"/>
    <w:rsid w:val="006B0E17"/>
    <w:rsid w:val="006B1298"/>
    <w:rsid w:val="006B19CC"/>
    <w:rsid w:val="006B2DBD"/>
    <w:rsid w:val="006B2DC7"/>
    <w:rsid w:val="006B36C9"/>
    <w:rsid w:val="006B3CD3"/>
    <w:rsid w:val="006B600B"/>
    <w:rsid w:val="006B62BE"/>
    <w:rsid w:val="006B6388"/>
    <w:rsid w:val="006B66D4"/>
    <w:rsid w:val="006B6E81"/>
    <w:rsid w:val="006B72BF"/>
    <w:rsid w:val="006B7B65"/>
    <w:rsid w:val="006C0597"/>
    <w:rsid w:val="006C0DB9"/>
    <w:rsid w:val="006C10A6"/>
    <w:rsid w:val="006C19FC"/>
    <w:rsid w:val="006C26AE"/>
    <w:rsid w:val="006C34B6"/>
    <w:rsid w:val="006C34BF"/>
    <w:rsid w:val="006C34C9"/>
    <w:rsid w:val="006C3EBD"/>
    <w:rsid w:val="006C5262"/>
    <w:rsid w:val="006C52F2"/>
    <w:rsid w:val="006C53C9"/>
    <w:rsid w:val="006C57F7"/>
    <w:rsid w:val="006C616D"/>
    <w:rsid w:val="006C69F8"/>
    <w:rsid w:val="006C6C06"/>
    <w:rsid w:val="006C6EC1"/>
    <w:rsid w:val="006C72CF"/>
    <w:rsid w:val="006C7DE5"/>
    <w:rsid w:val="006D0133"/>
    <w:rsid w:val="006D0366"/>
    <w:rsid w:val="006D03FB"/>
    <w:rsid w:val="006D0A9E"/>
    <w:rsid w:val="006D0B02"/>
    <w:rsid w:val="006D1285"/>
    <w:rsid w:val="006D253D"/>
    <w:rsid w:val="006D280A"/>
    <w:rsid w:val="006D2892"/>
    <w:rsid w:val="006D3028"/>
    <w:rsid w:val="006D314B"/>
    <w:rsid w:val="006D3172"/>
    <w:rsid w:val="006D33A0"/>
    <w:rsid w:val="006D48C2"/>
    <w:rsid w:val="006D54DE"/>
    <w:rsid w:val="006D5D36"/>
    <w:rsid w:val="006D652D"/>
    <w:rsid w:val="006D6798"/>
    <w:rsid w:val="006D6FF3"/>
    <w:rsid w:val="006D7133"/>
    <w:rsid w:val="006D7180"/>
    <w:rsid w:val="006D7183"/>
    <w:rsid w:val="006D72B6"/>
    <w:rsid w:val="006D7DC2"/>
    <w:rsid w:val="006D7FF8"/>
    <w:rsid w:val="006E02C4"/>
    <w:rsid w:val="006E042D"/>
    <w:rsid w:val="006E0DF5"/>
    <w:rsid w:val="006E17A9"/>
    <w:rsid w:val="006E1E30"/>
    <w:rsid w:val="006E21DB"/>
    <w:rsid w:val="006E2425"/>
    <w:rsid w:val="006E247B"/>
    <w:rsid w:val="006E38BB"/>
    <w:rsid w:val="006E3FF9"/>
    <w:rsid w:val="006E4620"/>
    <w:rsid w:val="006E47A5"/>
    <w:rsid w:val="006E4FD7"/>
    <w:rsid w:val="006E5850"/>
    <w:rsid w:val="006E6293"/>
    <w:rsid w:val="006E65DA"/>
    <w:rsid w:val="006E7994"/>
    <w:rsid w:val="006E7AC8"/>
    <w:rsid w:val="006E7E3B"/>
    <w:rsid w:val="006F04CE"/>
    <w:rsid w:val="006F0C80"/>
    <w:rsid w:val="006F0F41"/>
    <w:rsid w:val="006F115C"/>
    <w:rsid w:val="006F1AD8"/>
    <w:rsid w:val="006F1FB5"/>
    <w:rsid w:val="006F3572"/>
    <w:rsid w:val="006F3B60"/>
    <w:rsid w:val="006F3EF8"/>
    <w:rsid w:val="006F3FB8"/>
    <w:rsid w:val="006F46E3"/>
    <w:rsid w:val="006F51C1"/>
    <w:rsid w:val="006F53AF"/>
    <w:rsid w:val="006F5AE5"/>
    <w:rsid w:val="006F5B32"/>
    <w:rsid w:val="006F6B9B"/>
    <w:rsid w:val="006F6FA0"/>
    <w:rsid w:val="006F71F9"/>
    <w:rsid w:val="006F7E01"/>
    <w:rsid w:val="0070014B"/>
    <w:rsid w:val="00700548"/>
    <w:rsid w:val="00700D1B"/>
    <w:rsid w:val="00701006"/>
    <w:rsid w:val="00701C33"/>
    <w:rsid w:val="0070256B"/>
    <w:rsid w:val="007027D8"/>
    <w:rsid w:val="00702B24"/>
    <w:rsid w:val="007030C6"/>
    <w:rsid w:val="00703737"/>
    <w:rsid w:val="00703E68"/>
    <w:rsid w:val="00704209"/>
    <w:rsid w:val="00704AB2"/>
    <w:rsid w:val="00704E57"/>
    <w:rsid w:val="00705099"/>
    <w:rsid w:val="007050C9"/>
    <w:rsid w:val="007051FF"/>
    <w:rsid w:val="007055BE"/>
    <w:rsid w:val="00705697"/>
    <w:rsid w:val="0070579B"/>
    <w:rsid w:val="00705B09"/>
    <w:rsid w:val="00705D68"/>
    <w:rsid w:val="00705D79"/>
    <w:rsid w:val="007060B8"/>
    <w:rsid w:val="00706394"/>
    <w:rsid w:val="007069B9"/>
    <w:rsid w:val="00706A29"/>
    <w:rsid w:val="00706D1A"/>
    <w:rsid w:val="007074D0"/>
    <w:rsid w:val="007078FA"/>
    <w:rsid w:val="00710025"/>
    <w:rsid w:val="00710385"/>
    <w:rsid w:val="00711F97"/>
    <w:rsid w:val="00712284"/>
    <w:rsid w:val="007143D1"/>
    <w:rsid w:val="007148F5"/>
    <w:rsid w:val="00714ABA"/>
    <w:rsid w:val="00714F94"/>
    <w:rsid w:val="007151DE"/>
    <w:rsid w:val="00715B2F"/>
    <w:rsid w:val="00715FC9"/>
    <w:rsid w:val="007161A8"/>
    <w:rsid w:val="007169EF"/>
    <w:rsid w:val="00717024"/>
    <w:rsid w:val="00717B60"/>
    <w:rsid w:val="0072147F"/>
    <w:rsid w:val="00721A76"/>
    <w:rsid w:val="00721FDC"/>
    <w:rsid w:val="007228FE"/>
    <w:rsid w:val="00723302"/>
    <w:rsid w:val="0072345A"/>
    <w:rsid w:val="00723F5E"/>
    <w:rsid w:val="007254F3"/>
    <w:rsid w:val="00725A68"/>
    <w:rsid w:val="00726208"/>
    <w:rsid w:val="00726341"/>
    <w:rsid w:val="007267D2"/>
    <w:rsid w:val="00726A23"/>
    <w:rsid w:val="00726DDE"/>
    <w:rsid w:val="0072725B"/>
    <w:rsid w:val="007277B4"/>
    <w:rsid w:val="007303E7"/>
    <w:rsid w:val="00730BD9"/>
    <w:rsid w:val="00731A62"/>
    <w:rsid w:val="00732D7E"/>
    <w:rsid w:val="00732DA3"/>
    <w:rsid w:val="00733305"/>
    <w:rsid w:val="007333CF"/>
    <w:rsid w:val="0073351A"/>
    <w:rsid w:val="0073377B"/>
    <w:rsid w:val="0073416E"/>
    <w:rsid w:val="00734312"/>
    <w:rsid w:val="00735377"/>
    <w:rsid w:val="007353B0"/>
    <w:rsid w:val="00736BFE"/>
    <w:rsid w:val="0073728E"/>
    <w:rsid w:val="007401C1"/>
    <w:rsid w:val="00740851"/>
    <w:rsid w:val="00740959"/>
    <w:rsid w:val="00741A5F"/>
    <w:rsid w:val="00741A73"/>
    <w:rsid w:val="007428C8"/>
    <w:rsid w:val="00742DB2"/>
    <w:rsid w:val="007435FE"/>
    <w:rsid w:val="00743CE2"/>
    <w:rsid w:val="0074429F"/>
    <w:rsid w:val="0074529B"/>
    <w:rsid w:val="0074591B"/>
    <w:rsid w:val="00745E01"/>
    <w:rsid w:val="0074640F"/>
    <w:rsid w:val="00746919"/>
    <w:rsid w:val="00746B4C"/>
    <w:rsid w:val="00746B8A"/>
    <w:rsid w:val="00746E99"/>
    <w:rsid w:val="0074727C"/>
    <w:rsid w:val="0074766F"/>
    <w:rsid w:val="00750212"/>
    <w:rsid w:val="00750328"/>
    <w:rsid w:val="00750443"/>
    <w:rsid w:val="007505E9"/>
    <w:rsid w:val="00750B60"/>
    <w:rsid w:val="00750C65"/>
    <w:rsid w:val="00750F86"/>
    <w:rsid w:val="0075160D"/>
    <w:rsid w:val="0075187C"/>
    <w:rsid w:val="00752467"/>
    <w:rsid w:val="00752872"/>
    <w:rsid w:val="00752A5E"/>
    <w:rsid w:val="00754C14"/>
    <w:rsid w:val="0075575D"/>
    <w:rsid w:val="0075635F"/>
    <w:rsid w:val="007564D0"/>
    <w:rsid w:val="00756985"/>
    <w:rsid w:val="0075756D"/>
    <w:rsid w:val="0075765F"/>
    <w:rsid w:val="00760173"/>
    <w:rsid w:val="0076045A"/>
    <w:rsid w:val="007607A6"/>
    <w:rsid w:val="007607C5"/>
    <w:rsid w:val="00761BB9"/>
    <w:rsid w:val="0076293B"/>
    <w:rsid w:val="00762C3A"/>
    <w:rsid w:val="00762D1C"/>
    <w:rsid w:val="0076301D"/>
    <w:rsid w:val="007634FB"/>
    <w:rsid w:val="00763804"/>
    <w:rsid w:val="00764C15"/>
    <w:rsid w:val="00765051"/>
    <w:rsid w:val="007659D4"/>
    <w:rsid w:val="00765AA0"/>
    <w:rsid w:val="00765AB0"/>
    <w:rsid w:val="00766DEE"/>
    <w:rsid w:val="00766FF1"/>
    <w:rsid w:val="00767411"/>
    <w:rsid w:val="007674DC"/>
    <w:rsid w:val="007679D6"/>
    <w:rsid w:val="00767DDB"/>
    <w:rsid w:val="00770418"/>
    <w:rsid w:val="0077042E"/>
    <w:rsid w:val="00770B37"/>
    <w:rsid w:val="00770E4E"/>
    <w:rsid w:val="00770F1F"/>
    <w:rsid w:val="00772C29"/>
    <w:rsid w:val="00772DF2"/>
    <w:rsid w:val="007731A6"/>
    <w:rsid w:val="00773362"/>
    <w:rsid w:val="00773D49"/>
    <w:rsid w:val="007742D3"/>
    <w:rsid w:val="007744CD"/>
    <w:rsid w:val="00774FDD"/>
    <w:rsid w:val="007763C2"/>
    <w:rsid w:val="0077666E"/>
    <w:rsid w:val="007773B8"/>
    <w:rsid w:val="007779C0"/>
    <w:rsid w:val="00780190"/>
    <w:rsid w:val="007803F4"/>
    <w:rsid w:val="00780525"/>
    <w:rsid w:val="00780D57"/>
    <w:rsid w:val="00781126"/>
    <w:rsid w:val="007815AC"/>
    <w:rsid w:val="0078178A"/>
    <w:rsid w:val="007826BB"/>
    <w:rsid w:val="007826EF"/>
    <w:rsid w:val="0078271C"/>
    <w:rsid w:val="00782A55"/>
    <w:rsid w:val="00782ADC"/>
    <w:rsid w:val="00782C72"/>
    <w:rsid w:val="00784FD6"/>
    <w:rsid w:val="00785AFE"/>
    <w:rsid w:val="00785F3D"/>
    <w:rsid w:val="007863E3"/>
    <w:rsid w:val="0078679A"/>
    <w:rsid w:val="00786875"/>
    <w:rsid w:val="00786A98"/>
    <w:rsid w:val="0078704B"/>
    <w:rsid w:val="0078710F"/>
    <w:rsid w:val="007872AE"/>
    <w:rsid w:val="0078742D"/>
    <w:rsid w:val="00787E1A"/>
    <w:rsid w:val="00787EED"/>
    <w:rsid w:val="00790519"/>
    <w:rsid w:val="0079091C"/>
    <w:rsid w:val="00791176"/>
    <w:rsid w:val="00791B85"/>
    <w:rsid w:val="00792E97"/>
    <w:rsid w:val="00792F98"/>
    <w:rsid w:val="0079301C"/>
    <w:rsid w:val="0079381D"/>
    <w:rsid w:val="00793ADB"/>
    <w:rsid w:val="00794478"/>
    <w:rsid w:val="00794EDA"/>
    <w:rsid w:val="0079601B"/>
    <w:rsid w:val="007A022E"/>
    <w:rsid w:val="007A05F6"/>
    <w:rsid w:val="007A1645"/>
    <w:rsid w:val="007A1877"/>
    <w:rsid w:val="007A21C0"/>
    <w:rsid w:val="007A35C1"/>
    <w:rsid w:val="007A4654"/>
    <w:rsid w:val="007A47E4"/>
    <w:rsid w:val="007A4DA2"/>
    <w:rsid w:val="007A50A8"/>
    <w:rsid w:val="007A5A7B"/>
    <w:rsid w:val="007A6808"/>
    <w:rsid w:val="007A6898"/>
    <w:rsid w:val="007A6AC2"/>
    <w:rsid w:val="007A6E2D"/>
    <w:rsid w:val="007A6F06"/>
    <w:rsid w:val="007A6F43"/>
    <w:rsid w:val="007A72C9"/>
    <w:rsid w:val="007A7BC8"/>
    <w:rsid w:val="007B0293"/>
    <w:rsid w:val="007B05C3"/>
    <w:rsid w:val="007B0C85"/>
    <w:rsid w:val="007B1296"/>
    <w:rsid w:val="007B13DE"/>
    <w:rsid w:val="007B1B45"/>
    <w:rsid w:val="007B2587"/>
    <w:rsid w:val="007B3647"/>
    <w:rsid w:val="007B5115"/>
    <w:rsid w:val="007B51F7"/>
    <w:rsid w:val="007B5D36"/>
    <w:rsid w:val="007B615E"/>
    <w:rsid w:val="007B63E5"/>
    <w:rsid w:val="007B662A"/>
    <w:rsid w:val="007B6634"/>
    <w:rsid w:val="007B7E4C"/>
    <w:rsid w:val="007C0A19"/>
    <w:rsid w:val="007C0C82"/>
    <w:rsid w:val="007C132B"/>
    <w:rsid w:val="007C174E"/>
    <w:rsid w:val="007C1A41"/>
    <w:rsid w:val="007C1DB1"/>
    <w:rsid w:val="007C268B"/>
    <w:rsid w:val="007C2C13"/>
    <w:rsid w:val="007C2CA2"/>
    <w:rsid w:val="007C35FC"/>
    <w:rsid w:val="007C3676"/>
    <w:rsid w:val="007C3790"/>
    <w:rsid w:val="007C3C54"/>
    <w:rsid w:val="007C409A"/>
    <w:rsid w:val="007C4265"/>
    <w:rsid w:val="007C4697"/>
    <w:rsid w:val="007C6A62"/>
    <w:rsid w:val="007C71CB"/>
    <w:rsid w:val="007D0215"/>
    <w:rsid w:val="007D0816"/>
    <w:rsid w:val="007D0C96"/>
    <w:rsid w:val="007D1ADF"/>
    <w:rsid w:val="007D4642"/>
    <w:rsid w:val="007D561C"/>
    <w:rsid w:val="007D5902"/>
    <w:rsid w:val="007D5CE8"/>
    <w:rsid w:val="007D5ED6"/>
    <w:rsid w:val="007D6DEB"/>
    <w:rsid w:val="007D6E23"/>
    <w:rsid w:val="007E0097"/>
    <w:rsid w:val="007E013A"/>
    <w:rsid w:val="007E0312"/>
    <w:rsid w:val="007E05A4"/>
    <w:rsid w:val="007E1679"/>
    <w:rsid w:val="007E1F9D"/>
    <w:rsid w:val="007E2A02"/>
    <w:rsid w:val="007E2B77"/>
    <w:rsid w:val="007E2BBA"/>
    <w:rsid w:val="007E334E"/>
    <w:rsid w:val="007E33EA"/>
    <w:rsid w:val="007E361D"/>
    <w:rsid w:val="007E40DF"/>
    <w:rsid w:val="007E43DD"/>
    <w:rsid w:val="007E472C"/>
    <w:rsid w:val="007E4AD6"/>
    <w:rsid w:val="007E4B96"/>
    <w:rsid w:val="007E552E"/>
    <w:rsid w:val="007E6313"/>
    <w:rsid w:val="007E64A7"/>
    <w:rsid w:val="007E6FEB"/>
    <w:rsid w:val="007E7E53"/>
    <w:rsid w:val="007F05A9"/>
    <w:rsid w:val="007F070B"/>
    <w:rsid w:val="007F194A"/>
    <w:rsid w:val="007F202B"/>
    <w:rsid w:val="007F2C23"/>
    <w:rsid w:val="007F2CB9"/>
    <w:rsid w:val="007F3071"/>
    <w:rsid w:val="007F36B8"/>
    <w:rsid w:val="007F381F"/>
    <w:rsid w:val="007F42AF"/>
    <w:rsid w:val="007F4345"/>
    <w:rsid w:val="007F45BA"/>
    <w:rsid w:val="007F46E1"/>
    <w:rsid w:val="007F5480"/>
    <w:rsid w:val="007F5FE9"/>
    <w:rsid w:val="007F6543"/>
    <w:rsid w:val="007F6BA6"/>
    <w:rsid w:val="007F7865"/>
    <w:rsid w:val="007F78B4"/>
    <w:rsid w:val="007F7F7B"/>
    <w:rsid w:val="008001B8"/>
    <w:rsid w:val="00801571"/>
    <w:rsid w:val="00801D1A"/>
    <w:rsid w:val="00801EF5"/>
    <w:rsid w:val="0080243C"/>
    <w:rsid w:val="008029FC"/>
    <w:rsid w:val="00802F57"/>
    <w:rsid w:val="00803DB9"/>
    <w:rsid w:val="00804230"/>
    <w:rsid w:val="00805418"/>
    <w:rsid w:val="008066B0"/>
    <w:rsid w:val="008076AE"/>
    <w:rsid w:val="00807DC8"/>
    <w:rsid w:val="0081092F"/>
    <w:rsid w:val="008119D5"/>
    <w:rsid w:val="008119E9"/>
    <w:rsid w:val="008120B4"/>
    <w:rsid w:val="00812CFE"/>
    <w:rsid w:val="008135B6"/>
    <w:rsid w:val="008136A0"/>
    <w:rsid w:val="0081401B"/>
    <w:rsid w:val="00814D11"/>
    <w:rsid w:val="00815DDE"/>
    <w:rsid w:val="00816716"/>
    <w:rsid w:val="00816B44"/>
    <w:rsid w:val="0082009E"/>
    <w:rsid w:val="00821031"/>
    <w:rsid w:val="00822121"/>
    <w:rsid w:val="00822298"/>
    <w:rsid w:val="0082261C"/>
    <w:rsid w:val="00822959"/>
    <w:rsid w:val="00822B2A"/>
    <w:rsid w:val="00823454"/>
    <w:rsid w:val="0082477D"/>
    <w:rsid w:val="008252D1"/>
    <w:rsid w:val="00825494"/>
    <w:rsid w:val="008254D3"/>
    <w:rsid w:val="00825A8F"/>
    <w:rsid w:val="00826448"/>
    <w:rsid w:val="00826D95"/>
    <w:rsid w:val="00827AAF"/>
    <w:rsid w:val="00827BEE"/>
    <w:rsid w:val="008304FD"/>
    <w:rsid w:val="0083087D"/>
    <w:rsid w:val="0083097C"/>
    <w:rsid w:val="00831BDC"/>
    <w:rsid w:val="00831F2A"/>
    <w:rsid w:val="0083276E"/>
    <w:rsid w:val="008329C2"/>
    <w:rsid w:val="00832BFF"/>
    <w:rsid w:val="00832D84"/>
    <w:rsid w:val="008331E5"/>
    <w:rsid w:val="00833527"/>
    <w:rsid w:val="008350D5"/>
    <w:rsid w:val="00837AD1"/>
    <w:rsid w:val="00837CBA"/>
    <w:rsid w:val="00840F87"/>
    <w:rsid w:val="008412FF"/>
    <w:rsid w:val="00841875"/>
    <w:rsid w:val="00841C51"/>
    <w:rsid w:val="00841F92"/>
    <w:rsid w:val="00842762"/>
    <w:rsid w:val="00842C45"/>
    <w:rsid w:val="008433D8"/>
    <w:rsid w:val="00843952"/>
    <w:rsid w:val="008442B7"/>
    <w:rsid w:val="00845B9F"/>
    <w:rsid w:val="00845C27"/>
    <w:rsid w:val="00846456"/>
    <w:rsid w:val="00847232"/>
    <w:rsid w:val="00847D6D"/>
    <w:rsid w:val="00847E93"/>
    <w:rsid w:val="00850427"/>
    <w:rsid w:val="0085138B"/>
    <w:rsid w:val="00851AAA"/>
    <w:rsid w:val="00851C89"/>
    <w:rsid w:val="008520D7"/>
    <w:rsid w:val="00852352"/>
    <w:rsid w:val="00853D30"/>
    <w:rsid w:val="00854652"/>
    <w:rsid w:val="008547FB"/>
    <w:rsid w:val="00854C22"/>
    <w:rsid w:val="00854D6C"/>
    <w:rsid w:val="00855CBE"/>
    <w:rsid w:val="008561FF"/>
    <w:rsid w:val="00856692"/>
    <w:rsid w:val="00856A59"/>
    <w:rsid w:val="00856C1C"/>
    <w:rsid w:val="00857094"/>
    <w:rsid w:val="00857215"/>
    <w:rsid w:val="00860544"/>
    <w:rsid w:val="00861BB1"/>
    <w:rsid w:val="00862BD2"/>
    <w:rsid w:val="00862C83"/>
    <w:rsid w:val="00862FAF"/>
    <w:rsid w:val="00863255"/>
    <w:rsid w:val="008633A3"/>
    <w:rsid w:val="00863756"/>
    <w:rsid w:val="0086393A"/>
    <w:rsid w:val="00863F8B"/>
    <w:rsid w:val="008642F1"/>
    <w:rsid w:val="00864911"/>
    <w:rsid w:val="00864D8D"/>
    <w:rsid w:val="008654DF"/>
    <w:rsid w:val="0086595F"/>
    <w:rsid w:val="0086596A"/>
    <w:rsid w:val="00866764"/>
    <w:rsid w:val="00866921"/>
    <w:rsid w:val="00867709"/>
    <w:rsid w:val="00867851"/>
    <w:rsid w:val="008679E5"/>
    <w:rsid w:val="00870706"/>
    <w:rsid w:val="00870C12"/>
    <w:rsid w:val="00870C24"/>
    <w:rsid w:val="0087151E"/>
    <w:rsid w:val="00871AEC"/>
    <w:rsid w:val="00872873"/>
    <w:rsid w:val="008736B6"/>
    <w:rsid w:val="00874051"/>
    <w:rsid w:val="00874437"/>
    <w:rsid w:val="00875958"/>
    <w:rsid w:val="00875ADA"/>
    <w:rsid w:val="00875C1A"/>
    <w:rsid w:val="0087623C"/>
    <w:rsid w:val="008764A0"/>
    <w:rsid w:val="008778D2"/>
    <w:rsid w:val="00881CE4"/>
    <w:rsid w:val="00881DA7"/>
    <w:rsid w:val="00882938"/>
    <w:rsid w:val="00882CF9"/>
    <w:rsid w:val="00883D1D"/>
    <w:rsid w:val="008840FB"/>
    <w:rsid w:val="00884956"/>
    <w:rsid w:val="00884976"/>
    <w:rsid w:val="00884E6C"/>
    <w:rsid w:val="008858A9"/>
    <w:rsid w:val="00885E4A"/>
    <w:rsid w:val="0088656D"/>
    <w:rsid w:val="0088684B"/>
    <w:rsid w:val="00887327"/>
    <w:rsid w:val="008902F9"/>
    <w:rsid w:val="00890371"/>
    <w:rsid w:val="00890818"/>
    <w:rsid w:val="00890943"/>
    <w:rsid w:val="00890D26"/>
    <w:rsid w:val="00890D30"/>
    <w:rsid w:val="00891085"/>
    <w:rsid w:val="008915F9"/>
    <w:rsid w:val="00891855"/>
    <w:rsid w:val="00892164"/>
    <w:rsid w:val="008921C0"/>
    <w:rsid w:val="00892935"/>
    <w:rsid w:val="00892A49"/>
    <w:rsid w:val="00892A5C"/>
    <w:rsid w:val="008930A6"/>
    <w:rsid w:val="00893655"/>
    <w:rsid w:val="00893912"/>
    <w:rsid w:val="00893EDA"/>
    <w:rsid w:val="0089439D"/>
    <w:rsid w:val="00894EC2"/>
    <w:rsid w:val="00895377"/>
    <w:rsid w:val="00895A9C"/>
    <w:rsid w:val="00895BEA"/>
    <w:rsid w:val="00896104"/>
    <w:rsid w:val="00896474"/>
    <w:rsid w:val="00897A64"/>
    <w:rsid w:val="00897D02"/>
    <w:rsid w:val="008A1EC3"/>
    <w:rsid w:val="008A30EC"/>
    <w:rsid w:val="008A32E8"/>
    <w:rsid w:val="008A3342"/>
    <w:rsid w:val="008A437F"/>
    <w:rsid w:val="008A4DE2"/>
    <w:rsid w:val="008A4E32"/>
    <w:rsid w:val="008A4E34"/>
    <w:rsid w:val="008A5FAB"/>
    <w:rsid w:val="008A6B35"/>
    <w:rsid w:val="008A713E"/>
    <w:rsid w:val="008A787B"/>
    <w:rsid w:val="008B07C1"/>
    <w:rsid w:val="008B2454"/>
    <w:rsid w:val="008B252A"/>
    <w:rsid w:val="008B2D07"/>
    <w:rsid w:val="008B2DA6"/>
    <w:rsid w:val="008B425D"/>
    <w:rsid w:val="008B4B97"/>
    <w:rsid w:val="008B551C"/>
    <w:rsid w:val="008B5892"/>
    <w:rsid w:val="008B5902"/>
    <w:rsid w:val="008B5B1A"/>
    <w:rsid w:val="008B6B80"/>
    <w:rsid w:val="008B6ED7"/>
    <w:rsid w:val="008B7A08"/>
    <w:rsid w:val="008C0777"/>
    <w:rsid w:val="008C0991"/>
    <w:rsid w:val="008C0A48"/>
    <w:rsid w:val="008C1288"/>
    <w:rsid w:val="008C1E18"/>
    <w:rsid w:val="008C1E5B"/>
    <w:rsid w:val="008C299E"/>
    <w:rsid w:val="008C2D4C"/>
    <w:rsid w:val="008C2EB8"/>
    <w:rsid w:val="008C2EB9"/>
    <w:rsid w:val="008C3EDA"/>
    <w:rsid w:val="008C42FE"/>
    <w:rsid w:val="008C53DE"/>
    <w:rsid w:val="008C56C6"/>
    <w:rsid w:val="008C5755"/>
    <w:rsid w:val="008C60D8"/>
    <w:rsid w:val="008C6AD0"/>
    <w:rsid w:val="008C6C01"/>
    <w:rsid w:val="008C7316"/>
    <w:rsid w:val="008C7317"/>
    <w:rsid w:val="008D0132"/>
    <w:rsid w:val="008D1E17"/>
    <w:rsid w:val="008D1FF9"/>
    <w:rsid w:val="008D2993"/>
    <w:rsid w:val="008D30D8"/>
    <w:rsid w:val="008D4104"/>
    <w:rsid w:val="008D469F"/>
    <w:rsid w:val="008D5A60"/>
    <w:rsid w:val="008D5EAE"/>
    <w:rsid w:val="008D61F0"/>
    <w:rsid w:val="008D6726"/>
    <w:rsid w:val="008E1916"/>
    <w:rsid w:val="008E2BC2"/>
    <w:rsid w:val="008E30B9"/>
    <w:rsid w:val="008E31EB"/>
    <w:rsid w:val="008E4012"/>
    <w:rsid w:val="008E424F"/>
    <w:rsid w:val="008E433A"/>
    <w:rsid w:val="008E4457"/>
    <w:rsid w:val="008E4729"/>
    <w:rsid w:val="008E50C0"/>
    <w:rsid w:val="008E529C"/>
    <w:rsid w:val="008E559E"/>
    <w:rsid w:val="008E5ADB"/>
    <w:rsid w:val="008E5BB0"/>
    <w:rsid w:val="008E6762"/>
    <w:rsid w:val="008E78D6"/>
    <w:rsid w:val="008F0D33"/>
    <w:rsid w:val="008F0E28"/>
    <w:rsid w:val="008F0E53"/>
    <w:rsid w:val="008F0EFB"/>
    <w:rsid w:val="008F1279"/>
    <w:rsid w:val="008F1285"/>
    <w:rsid w:val="008F191C"/>
    <w:rsid w:val="008F1E7C"/>
    <w:rsid w:val="008F1E9F"/>
    <w:rsid w:val="008F21D4"/>
    <w:rsid w:val="008F2A07"/>
    <w:rsid w:val="008F330F"/>
    <w:rsid w:val="008F4188"/>
    <w:rsid w:val="008F4968"/>
    <w:rsid w:val="008F4CDE"/>
    <w:rsid w:val="008F4D6D"/>
    <w:rsid w:val="008F4EDD"/>
    <w:rsid w:val="008F5AFF"/>
    <w:rsid w:val="008F76A2"/>
    <w:rsid w:val="008F786D"/>
    <w:rsid w:val="009001E8"/>
    <w:rsid w:val="0090050D"/>
    <w:rsid w:val="00900A78"/>
    <w:rsid w:val="00900EED"/>
    <w:rsid w:val="0090116C"/>
    <w:rsid w:val="00901252"/>
    <w:rsid w:val="009019C1"/>
    <w:rsid w:val="00902861"/>
    <w:rsid w:val="00902EA6"/>
    <w:rsid w:val="009039C4"/>
    <w:rsid w:val="00904C39"/>
    <w:rsid w:val="0090524E"/>
    <w:rsid w:val="009052F4"/>
    <w:rsid w:val="00905326"/>
    <w:rsid w:val="009064A5"/>
    <w:rsid w:val="00907094"/>
    <w:rsid w:val="0091061C"/>
    <w:rsid w:val="0091065E"/>
    <w:rsid w:val="0091136F"/>
    <w:rsid w:val="00911CBF"/>
    <w:rsid w:val="009120A1"/>
    <w:rsid w:val="00913620"/>
    <w:rsid w:val="009137C0"/>
    <w:rsid w:val="00913957"/>
    <w:rsid w:val="00913E00"/>
    <w:rsid w:val="00914139"/>
    <w:rsid w:val="009143D5"/>
    <w:rsid w:val="009144F5"/>
    <w:rsid w:val="0091589B"/>
    <w:rsid w:val="00915945"/>
    <w:rsid w:val="00915B5E"/>
    <w:rsid w:val="009167A6"/>
    <w:rsid w:val="009169E4"/>
    <w:rsid w:val="00916C2E"/>
    <w:rsid w:val="00916D8A"/>
    <w:rsid w:val="009171C9"/>
    <w:rsid w:val="00917742"/>
    <w:rsid w:val="0092043F"/>
    <w:rsid w:val="00920935"/>
    <w:rsid w:val="00920B31"/>
    <w:rsid w:val="00921362"/>
    <w:rsid w:val="00921D9B"/>
    <w:rsid w:val="00921EA3"/>
    <w:rsid w:val="00922A8D"/>
    <w:rsid w:val="00923008"/>
    <w:rsid w:val="00923505"/>
    <w:rsid w:val="009235B2"/>
    <w:rsid w:val="00923CF2"/>
    <w:rsid w:val="00923F36"/>
    <w:rsid w:val="0092486C"/>
    <w:rsid w:val="009251CA"/>
    <w:rsid w:val="009256D6"/>
    <w:rsid w:val="00925FC5"/>
    <w:rsid w:val="0092631F"/>
    <w:rsid w:val="00926C12"/>
    <w:rsid w:val="0092757C"/>
    <w:rsid w:val="0092775A"/>
    <w:rsid w:val="00927E19"/>
    <w:rsid w:val="009304E8"/>
    <w:rsid w:val="00930779"/>
    <w:rsid w:val="00930D29"/>
    <w:rsid w:val="009316C1"/>
    <w:rsid w:val="0093185B"/>
    <w:rsid w:val="00931A15"/>
    <w:rsid w:val="00931C8C"/>
    <w:rsid w:val="00932566"/>
    <w:rsid w:val="009327E0"/>
    <w:rsid w:val="00932F66"/>
    <w:rsid w:val="009332C6"/>
    <w:rsid w:val="009335EB"/>
    <w:rsid w:val="00933E8B"/>
    <w:rsid w:val="00934712"/>
    <w:rsid w:val="009350BA"/>
    <w:rsid w:val="00936104"/>
    <w:rsid w:val="00936421"/>
    <w:rsid w:val="00936EC7"/>
    <w:rsid w:val="0093775C"/>
    <w:rsid w:val="0093775F"/>
    <w:rsid w:val="00937CB1"/>
    <w:rsid w:val="009409ED"/>
    <w:rsid w:val="0094117D"/>
    <w:rsid w:val="00941704"/>
    <w:rsid w:val="00941A89"/>
    <w:rsid w:val="00942240"/>
    <w:rsid w:val="00942262"/>
    <w:rsid w:val="009428CB"/>
    <w:rsid w:val="009435DA"/>
    <w:rsid w:val="009435EA"/>
    <w:rsid w:val="009447BA"/>
    <w:rsid w:val="009449A3"/>
    <w:rsid w:val="009455F1"/>
    <w:rsid w:val="00945638"/>
    <w:rsid w:val="00945D61"/>
    <w:rsid w:val="0094616F"/>
    <w:rsid w:val="00946961"/>
    <w:rsid w:val="009501ED"/>
    <w:rsid w:val="00950736"/>
    <w:rsid w:val="00950AA6"/>
    <w:rsid w:val="00950C5C"/>
    <w:rsid w:val="009521FD"/>
    <w:rsid w:val="00952663"/>
    <w:rsid w:val="009526C4"/>
    <w:rsid w:val="00952745"/>
    <w:rsid w:val="00952970"/>
    <w:rsid w:val="00952DC2"/>
    <w:rsid w:val="00953525"/>
    <w:rsid w:val="00954E85"/>
    <w:rsid w:val="009550C9"/>
    <w:rsid w:val="009562BC"/>
    <w:rsid w:val="009566A6"/>
    <w:rsid w:val="00956E7E"/>
    <w:rsid w:val="00957496"/>
    <w:rsid w:val="009575BC"/>
    <w:rsid w:val="00960282"/>
    <w:rsid w:val="009609D8"/>
    <w:rsid w:val="00960BFF"/>
    <w:rsid w:val="00960EE0"/>
    <w:rsid w:val="00960FBD"/>
    <w:rsid w:val="009625B9"/>
    <w:rsid w:val="009626D9"/>
    <w:rsid w:val="00962B79"/>
    <w:rsid w:val="00962D12"/>
    <w:rsid w:val="009634A6"/>
    <w:rsid w:val="00965950"/>
    <w:rsid w:val="00965C55"/>
    <w:rsid w:val="00965DC8"/>
    <w:rsid w:val="00965EB9"/>
    <w:rsid w:val="00967248"/>
    <w:rsid w:val="009672D7"/>
    <w:rsid w:val="00967526"/>
    <w:rsid w:val="00967C47"/>
    <w:rsid w:val="00967CA0"/>
    <w:rsid w:val="0097071D"/>
    <w:rsid w:val="00970F72"/>
    <w:rsid w:val="0097138F"/>
    <w:rsid w:val="0097199C"/>
    <w:rsid w:val="00971A05"/>
    <w:rsid w:val="00972118"/>
    <w:rsid w:val="00972796"/>
    <w:rsid w:val="009731E7"/>
    <w:rsid w:val="009732EC"/>
    <w:rsid w:val="0097346F"/>
    <w:rsid w:val="0097367C"/>
    <w:rsid w:val="00973D7A"/>
    <w:rsid w:val="00974236"/>
    <w:rsid w:val="009743BE"/>
    <w:rsid w:val="009749DA"/>
    <w:rsid w:val="0097516C"/>
    <w:rsid w:val="00975287"/>
    <w:rsid w:val="00975434"/>
    <w:rsid w:val="00975D73"/>
    <w:rsid w:val="00976778"/>
    <w:rsid w:val="00976951"/>
    <w:rsid w:val="00976E7B"/>
    <w:rsid w:val="00977482"/>
    <w:rsid w:val="00977CCA"/>
    <w:rsid w:val="009800E9"/>
    <w:rsid w:val="0098030B"/>
    <w:rsid w:val="00980F5A"/>
    <w:rsid w:val="0098114A"/>
    <w:rsid w:val="00981389"/>
    <w:rsid w:val="00981556"/>
    <w:rsid w:val="00981EE7"/>
    <w:rsid w:val="009821E7"/>
    <w:rsid w:val="009841CB"/>
    <w:rsid w:val="00984589"/>
    <w:rsid w:val="0098482D"/>
    <w:rsid w:val="00985000"/>
    <w:rsid w:val="009850F4"/>
    <w:rsid w:val="0098539F"/>
    <w:rsid w:val="009853A9"/>
    <w:rsid w:val="00985B0D"/>
    <w:rsid w:val="00985C6F"/>
    <w:rsid w:val="009873B4"/>
    <w:rsid w:val="00987FE1"/>
    <w:rsid w:val="009905ED"/>
    <w:rsid w:val="009908C2"/>
    <w:rsid w:val="00990FC5"/>
    <w:rsid w:val="009915D7"/>
    <w:rsid w:val="00991D47"/>
    <w:rsid w:val="00991E83"/>
    <w:rsid w:val="00992661"/>
    <w:rsid w:val="009928FE"/>
    <w:rsid w:val="00992C28"/>
    <w:rsid w:val="00993C1F"/>
    <w:rsid w:val="00994137"/>
    <w:rsid w:val="00994427"/>
    <w:rsid w:val="00994CC6"/>
    <w:rsid w:val="00995E3D"/>
    <w:rsid w:val="00995FC3"/>
    <w:rsid w:val="009966E3"/>
    <w:rsid w:val="00996BBB"/>
    <w:rsid w:val="009A06B7"/>
    <w:rsid w:val="009A1194"/>
    <w:rsid w:val="009A1465"/>
    <w:rsid w:val="009A1CDA"/>
    <w:rsid w:val="009A2214"/>
    <w:rsid w:val="009A2EF6"/>
    <w:rsid w:val="009A2F76"/>
    <w:rsid w:val="009A33CF"/>
    <w:rsid w:val="009A4506"/>
    <w:rsid w:val="009A4A98"/>
    <w:rsid w:val="009A4ACB"/>
    <w:rsid w:val="009A5547"/>
    <w:rsid w:val="009A59BC"/>
    <w:rsid w:val="009A5FF3"/>
    <w:rsid w:val="009A60EA"/>
    <w:rsid w:val="009A70F0"/>
    <w:rsid w:val="009A74F2"/>
    <w:rsid w:val="009B0CA7"/>
    <w:rsid w:val="009B2B57"/>
    <w:rsid w:val="009B2C87"/>
    <w:rsid w:val="009B4482"/>
    <w:rsid w:val="009B4539"/>
    <w:rsid w:val="009B49AA"/>
    <w:rsid w:val="009B52E6"/>
    <w:rsid w:val="009B5CA7"/>
    <w:rsid w:val="009B61F8"/>
    <w:rsid w:val="009B6C1B"/>
    <w:rsid w:val="009B6ED0"/>
    <w:rsid w:val="009B752B"/>
    <w:rsid w:val="009B7A51"/>
    <w:rsid w:val="009C13D4"/>
    <w:rsid w:val="009C15AF"/>
    <w:rsid w:val="009C1D34"/>
    <w:rsid w:val="009C1DF8"/>
    <w:rsid w:val="009C3422"/>
    <w:rsid w:val="009C3A06"/>
    <w:rsid w:val="009C4AB2"/>
    <w:rsid w:val="009C4C81"/>
    <w:rsid w:val="009C5829"/>
    <w:rsid w:val="009C597C"/>
    <w:rsid w:val="009C5CB4"/>
    <w:rsid w:val="009C5DFA"/>
    <w:rsid w:val="009C61C0"/>
    <w:rsid w:val="009C65B9"/>
    <w:rsid w:val="009C6C85"/>
    <w:rsid w:val="009C6EE2"/>
    <w:rsid w:val="009C7048"/>
    <w:rsid w:val="009D022F"/>
    <w:rsid w:val="009D0B33"/>
    <w:rsid w:val="009D10AE"/>
    <w:rsid w:val="009D1A0B"/>
    <w:rsid w:val="009D1E8D"/>
    <w:rsid w:val="009D2A10"/>
    <w:rsid w:val="009D3188"/>
    <w:rsid w:val="009D3D20"/>
    <w:rsid w:val="009D4518"/>
    <w:rsid w:val="009D513D"/>
    <w:rsid w:val="009D5317"/>
    <w:rsid w:val="009D5811"/>
    <w:rsid w:val="009D7B06"/>
    <w:rsid w:val="009D7B3C"/>
    <w:rsid w:val="009D7CA2"/>
    <w:rsid w:val="009E03E5"/>
    <w:rsid w:val="009E0F6F"/>
    <w:rsid w:val="009E13D5"/>
    <w:rsid w:val="009E15C1"/>
    <w:rsid w:val="009E1928"/>
    <w:rsid w:val="009E3669"/>
    <w:rsid w:val="009E36DB"/>
    <w:rsid w:val="009E3C61"/>
    <w:rsid w:val="009E454A"/>
    <w:rsid w:val="009E4EB8"/>
    <w:rsid w:val="009E64A5"/>
    <w:rsid w:val="009E6BBD"/>
    <w:rsid w:val="009E7556"/>
    <w:rsid w:val="009F06C7"/>
    <w:rsid w:val="009F0847"/>
    <w:rsid w:val="009F0CCA"/>
    <w:rsid w:val="009F12E4"/>
    <w:rsid w:val="009F16F8"/>
    <w:rsid w:val="009F1820"/>
    <w:rsid w:val="009F18F8"/>
    <w:rsid w:val="009F33EA"/>
    <w:rsid w:val="009F3749"/>
    <w:rsid w:val="009F3A4B"/>
    <w:rsid w:val="009F3BDF"/>
    <w:rsid w:val="009F3EA8"/>
    <w:rsid w:val="009F4834"/>
    <w:rsid w:val="009F4CCC"/>
    <w:rsid w:val="009F5125"/>
    <w:rsid w:val="009F5155"/>
    <w:rsid w:val="009F526D"/>
    <w:rsid w:val="009F5684"/>
    <w:rsid w:val="009F5A91"/>
    <w:rsid w:val="009F60DA"/>
    <w:rsid w:val="009F7F17"/>
    <w:rsid w:val="00A00117"/>
    <w:rsid w:val="00A00326"/>
    <w:rsid w:val="00A01F95"/>
    <w:rsid w:val="00A021CD"/>
    <w:rsid w:val="00A02FCF"/>
    <w:rsid w:val="00A03160"/>
    <w:rsid w:val="00A03643"/>
    <w:rsid w:val="00A037E6"/>
    <w:rsid w:val="00A03C04"/>
    <w:rsid w:val="00A056EF"/>
    <w:rsid w:val="00A06030"/>
    <w:rsid w:val="00A06912"/>
    <w:rsid w:val="00A073C9"/>
    <w:rsid w:val="00A106CE"/>
    <w:rsid w:val="00A11444"/>
    <w:rsid w:val="00A13406"/>
    <w:rsid w:val="00A13D1A"/>
    <w:rsid w:val="00A144E9"/>
    <w:rsid w:val="00A14C2A"/>
    <w:rsid w:val="00A14E32"/>
    <w:rsid w:val="00A15013"/>
    <w:rsid w:val="00A16E72"/>
    <w:rsid w:val="00A202AD"/>
    <w:rsid w:val="00A20322"/>
    <w:rsid w:val="00A2059C"/>
    <w:rsid w:val="00A20E83"/>
    <w:rsid w:val="00A20F69"/>
    <w:rsid w:val="00A2101C"/>
    <w:rsid w:val="00A211E1"/>
    <w:rsid w:val="00A215C4"/>
    <w:rsid w:val="00A21FA2"/>
    <w:rsid w:val="00A230A5"/>
    <w:rsid w:val="00A23F14"/>
    <w:rsid w:val="00A24D9D"/>
    <w:rsid w:val="00A24FC1"/>
    <w:rsid w:val="00A253E9"/>
    <w:rsid w:val="00A253FF"/>
    <w:rsid w:val="00A263B2"/>
    <w:rsid w:val="00A26B4F"/>
    <w:rsid w:val="00A26B82"/>
    <w:rsid w:val="00A27E33"/>
    <w:rsid w:val="00A301EB"/>
    <w:rsid w:val="00A317F0"/>
    <w:rsid w:val="00A319CB"/>
    <w:rsid w:val="00A3240C"/>
    <w:rsid w:val="00A327AA"/>
    <w:rsid w:val="00A3317A"/>
    <w:rsid w:val="00A33A10"/>
    <w:rsid w:val="00A33ED9"/>
    <w:rsid w:val="00A33F0D"/>
    <w:rsid w:val="00A34703"/>
    <w:rsid w:val="00A34CCB"/>
    <w:rsid w:val="00A35595"/>
    <w:rsid w:val="00A35ABD"/>
    <w:rsid w:val="00A35AC9"/>
    <w:rsid w:val="00A35C67"/>
    <w:rsid w:val="00A36909"/>
    <w:rsid w:val="00A36B44"/>
    <w:rsid w:val="00A36CCB"/>
    <w:rsid w:val="00A3737C"/>
    <w:rsid w:val="00A373B3"/>
    <w:rsid w:val="00A37516"/>
    <w:rsid w:val="00A37809"/>
    <w:rsid w:val="00A37F09"/>
    <w:rsid w:val="00A4014B"/>
    <w:rsid w:val="00A4038E"/>
    <w:rsid w:val="00A41294"/>
    <w:rsid w:val="00A425EC"/>
    <w:rsid w:val="00A42A6C"/>
    <w:rsid w:val="00A432E4"/>
    <w:rsid w:val="00A43357"/>
    <w:rsid w:val="00A43E20"/>
    <w:rsid w:val="00A4406F"/>
    <w:rsid w:val="00A440CF"/>
    <w:rsid w:val="00A441F4"/>
    <w:rsid w:val="00A446D0"/>
    <w:rsid w:val="00A44E9C"/>
    <w:rsid w:val="00A46BEE"/>
    <w:rsid w:val="00A4753F"/>
    <w:rsid w:val="00A47C7F"/>
    <w:rsid w:val="00A500C1"/>
    <w:rsid w:val="00A5241D"/>
    <w:rsid w:val="00A53608"/>
    <w:rsid w:val="00A55865"/>
    <w:rsid w:val="00A55B72"/>
    <w:rsid w:val="00A561DF"/>
    <w:rsid w:val="00A56359"/>
    <w:rsid w:val="00A567E8"/>
    <w:rsid w:val="00A56A6B"/>
    <w:rsid w:val="00A56C8F"/>
    <w:rsid w:val="00A56E7D"/>
    <w:rsid w:val="00A573F8"/>
    <w:rsid w:val="00A6045E"/>
    <w:rsid w:val="00A60648"/>
    <w:rsid w:val="00A611BB"/>
    <w:rsid w:val="00A6137D"/>
    <w:rsid w:val="00A61BD3"/>
    <w:rsid w:val="00A620E6"/>
    <w:rsid w:val="00A634FC"/>
    <w:rsid w:val="00A63582"/>
    <w:rsid w:val="00A6395C"/>
    <w:rsid w:val="00A63E49"/>
    <w:rsid w:val="00A64847"/>
    <w:rsid w:val="00A65A27"/>
    <w:rsid w:val="00A65AD5"/>
    <w:rsid w:val="00A66143"/>
    <w:rsid w:val="00A66A5C"/>
    <w:rsid w:val="00A66D93"/>
    <w:rsid w:val="00A67E90"/>
    <w:rsid w:val="00A705D4"/>
    <w:rsid w:val="00A70C96"/>
    <w:rsid w:val="00A712C6"/>
    <w:rsid w:val="00A71640"/>
    <w:rsid w:val="00A7227D"/>
    <w:rsid w:val="00A72C16"/>
    <w:rsid w:val="00A72E8E"/>
    <w:rsid w:val="00A72F1D"/>
    <w:rsid w:val="00A72F2A"/>
    <w:rsid w:val="00A746AC"/>
    <w:rsid w:val="00A748C0"/>
    <w:rsid w:val="00A74E75"/>
    <w:rsid w:val="00A7557A"/>
    <w:rsid w:val="00A757E4"/>
    <w:rsid w:val="00A75F92"/>
    <w:rsid w:val="00A766F2"/>
    <w:rsid w:val="00A76E5E"/>
    <w:rsid w:val="00A77310"/>
    <w:rsid w:val="00A775F4"/>
    <w:rsid w:val="00A776C7"/>
    <w:rsid w:val="00A80086"/>
    <w:rsid w:val="00A80BEC"/>
    <w:rsid w:val="00A80D82"/>
    <w:rsid w:val="00A812DA"/>
    <w:rsid w:val="00A82717"/>
    <w:rsid w:val="00A830EE"/>
    <w:rsid w:val="00A83B2C"/>
    <w:rsid w:val="00A83B42"/>
    <w:rsid w:val="00A83C69"/>
    <w:rsid w:val="00A844F8"/>
    <w:rsid w:val="00A848DC"/>
    <w:rsid w:val="00A84995"/>
    <w:rsid w:val="00A856B1"/>
    <w:rsid w:val="00A85D22"/>
    <w:rsid w:val="00A85DD7"/>
    <w:rsid w:val="00A8614D"/>
    <w:rsid w:val="00A86643"/>
    <w:rsid w:val="00A87358"/>
    <w:rsid w:val="00A9008A"/>
    <w:rsid w:val="00A90AFC"/>
    <w:rsid w:val="00A90B84"/>
    <w:rsid w:val="00A9157A"/>
    <w:rsid w:val="00A91C6B"/>
    <w:rsid w:val="00A91D80"/>
    <w:rsid w:val="00A924EE"/>
    <w:rsid w:val="00A93072"/>
    <w:rsid w:val="00A93BD5"/>
    <w:rsid w:val="00A93C03"/>
    <w:rsid w:val="00A94428"/>
    <w:rsid w:val="00A9468E"/>
    <w:rsid w:val="00A94C18"/>
    <w:rsid w:val="00A94D3C"/>
    <w:rsid w:val="00A95132"/>
    <w:rsid w:val="00A95933"/>
    <w:rsid w:val="00A966E0"/>
    <w:rsid w:val="00A96855"/>
    <w:rsid w:val="00A96BAF"/>
    <w:rsid w:val="00A96BFC"/>
    <w:rsid w:val="00A97A35"/>
    <w:rsid w:val="00AA08B4"/>
    <w:rsid w:val="00AA162F"/>
    <w:rsid w:val="00AA1B29"/>
    <w:rsid w:val="00AA2F3F"/>
    <w:rsid w:val="00AA345E"/>
    <w:rsid w:val="00AA4120"/>
    <w:rsid w:val="00AA53AA"/>
    <w:rsid w:val="00AA577C"/>
    <w:rsid w:val="00AA58F5"/>
    <w:rsid w:val="00AA5A16"/>
    <w:rsid w:val="00AA6156"/>
    <w:rsid w:val="00AA632A"/>
    <w:rsid w:val="00AA66BC"/>
    <w:rsid w:val="00AA6F07"/>
    <w:rsid w:val="00AA70C8"/>
    <w:rsid w:val="00AA739F"/>
    <w:rsid w:val="00AB01A3"/>
    <w:rsid w:val="00AB088B"/>
    <w:rsid w:val="00AB2A07"/>
    <w:rsid w:val="00AB3297"/>
    <w:rsid w:val="00AB3592"/>
    <w:rsid w:val="00AB3D2E"/>
    <w:rsid w:val="00AB46BD"/>
    <w:rsid w:val="00AB5540"/>
    <w:rsid w:val="00AB57A1"/>
    <w:rsid w:val="00AB5E18"/>
    <w:rsid w:val="00AB6368"/>
    <w:rsid w:val="00AB673A"/>
    <w:rsid w:val="00AB678B"/>
    <w:rsid w:val="00AB754B"/>
    <w:rsid w:val="00AB75BA"/>
    <w:rsid w:val="00AB77CE"/>
    <w:rsid w:val="00AC02EB"/>
    <w:rsid w:val="00AC0BF3"/>
    <w:rsid w:val="00AC21BF"/>
    <w:rsid w:val="00AC2584"/>
    <w:rsid w:val="00AC37D3"/>
    <w:rsid w:val="00AC4021"/>
    <w:rsid w:val="00AC4420"/>
    <w:rsid w:val="00AC4B35"/>
    <w:rsid w:val="00AC56C9"/>
    <w:rsid w:val="00AC5EFB"/>
    <w:rsid w:val="00AC77F0"/>
    <w:rsid w:val="00AC7860"/>
    <w:rsid w:val="00AC7B33"/>
    <w:rsid w:val="00AC7E91"/>
    <w:rsid w:val="00AD0093"/>
    <w:rsid w:val="00AD1261"/>
    <w:rsid w:val="00AD15F4"/>
    <w:rsid w:val="00AD32CD"/>
    <w:rsid w:val="00AD3751"/>
    <w:rsid w:val="00AD3E56"/>
    <w:rsid w:val="00AD4075"/>
    <w:rsid w:val="00AD4431"/>
    <w:rsid w:val="00AD5929"/>
    <w:rsid w:val="00AD5D2B"/>
    <w:rsid w:val="00AD6052"/>
    <w:rsid w:val="00AD647F"/>
    <w:rsid w:val="00AD6F1A"/>
    <w:rsid w:val="00AD710A"/>
    <w:rsid w:val="00AD7724"/>
    <w:rsid w:val="00AD7EAB"/>
    <w:rsid w:val="00AD7F3B"/>
    <w:rsid w:val="00AE0115"/>
    <w:rsid w:val="00AE0140"/>
    <w:rsid w:val="00AE0461"/>
    <w:rsid w:val="00AE1732"/>
    <w:rsid w:val="00AE2158"/>
    <w:rsid w:val="00AE3B95"/>
    <w:rsid w:val="00AE3DA2"/>
    <w:rsid w:val="00AE3F9C"/>
    <w:rsid w:val="00AE44D7"/>
    <w:rsid w:val="00AE51F3"/>
    <w:rsid w:val="00AE54C8"/>
    <w:rsid w:val="00AE5703"/>
    <w:rsid w:val="00AE5BE6"/>
    <w:rsid w:val="00AE60A4"/>
    <w:rsid w:val="00AE62B2"/>
    <w:rsid w:val="00AE7091"/>
    <w:rsid w:val="00AE7152"/>
    <w:rsid w:val="00AE7D52"/>
    <w:rsid w:val="00AF0350"/>
    <w:rsid w:val="00AF0CD7"/>
    <w:rsid w:val="00AF0E13"/>
    <w:rsid w:val="00AF189E"/>
    <w:rsid w:val="00AF1D67"/>
    <w:rsid w:val="00AF1E05"/>
    <w:rsid w:val="00AF1E07"/>
    <w:rsid w:val="00AF1F60"/>
    <w:rsid w:val="00AF1F63"/>
    <w:rsid w:val="00AF2370"/>
    <w:rsid w:val="00AF2700"/>
    <w:rsid w:val="00AF282D"/>
    <w:rsid w:val="00AF2FBA"/>
    <w:rsid w:val="00AF368F"/>
    <w:rsid w:val="00AF424D"/>
    <w:rsid w:val="00AF4368"/>
    <w:rsid w:val="00AF5459"/>
    <w:rsid w:val="00AF60A1"/>
    <w:rsid w:val="00AF64FB"/>
    <w:rsid w:val="00AF6B99"/>
    <w:rsid w:val="00AF6F41"/>
    <w:rsid w:val="00AF78F2"/>
    <w:rsid w:val="00AF7B18"/>
    <w:rsid w:val="00B002CD"/>
    <w:rsid w:val="00B0092A"/>
    <w:rsid w:val="00B01450"/>
    <w:rsid w:val="00B017FE"/>
    <w:rsid w:val="00B0186F"/>
    <w:rsid w:val="00B02392"/>
    <w:rsid w:val="00B02D42"/>
    <w:rsid w:val="00B0326C"/>
    <w:rsid w:val="00B038E4"/>
    <w:rsid w:val="00B03F83"/>
    <w:rsid w:val="00B04858"/>
    <w:rsid w:val="00B04E81"/>
    <w:rsid w:val="00B05B1F"/>
    <w:rsid w:val="00B069E1"/>
    <w:rsid w:val="00B06D6F"/>
    <w:rsid w:val="00B074C6"/>
    <w:rsid w:val="00B0791E"/>
    <w:rsid w:val="00B07DF9"/>
    <w:rsid w:val="00B100B3"/>
    <w:rsid w:val="00B11197"/>
    <w:rsid w:val="00B11466"/>
    <w:rsid w:val="00B11AE1"/>
    <w:rsid w:val="00B11DE7"/>
    <w:rsid w:val="00B1267C"/>
    <w:rsid w:val="00B1292C"/>
    <w:rsid w:val="00B13381"/>
    <w:rsid w:val="00B14224"/>
    <w:rsid w:val="00B15F6F"/>
    <w:rsid w:val="00B1611B"/>
    <w:rsid w:val="00B16BDB"/>
    <w:rsid w:val="00B16EEC"/>
    <w:rsid w:val="00B176C3"/>
    <w:rsid w:val="00B2057C"/>
    <w:rsid w:val="00B208B3"/>
    <w:rsid w:val="00B21252"/>
    <w:rsid w:val="00B21A11"/>
    <w:rsid w:val="00B2201B"/>
    <w:rsid w:val="00B224E6"/>
    <w:rsid w:val="00B22841"/>
    <w:rsid w:val="00B22F50"/>
    <w:rsid w:val="00B2347C"/>
    <w:rsid w:val="00B234C4"/>
    <w:rsid w:val="00B2390A"/>
    <w:rsid w:val="00B245BD"/>
    <w:rsid w:val="00B25380"/>
    <w:rsid w:val="00B264D6"/>
    <w:rsid w:val="00B26EF3"/>
    <w:rsid w:val="00B26F4A"/>
    <w:rsid w:val="00B27BB7"/>
    <w:rsid w:val="00B27C1D"/>
    <w:rsid w:val="00B27CB5"/>
    <w:rsid w:val="00B3133B"/>
    <w:rsid w:val="00B31B86"/>
    <w:rsid w:val="00B325AF"/>
    <w:rsid w:val="00B3278A"/>
    <w:rsid w:val="00B32B3E"/>
    <w:rsid w:val="00B33D4C"/>
    <w:rsid w:val="00B344C7"/>
    <w:rsid w:val="00B348AE"/>
    <w:rsid w:val="00B34B2E"/>
    <w:rsid w:val="00B35B9B"/>
    <w:rsid w:val="00B35F4F"/>
    <w:rsid w:val="00B36268"/>
    <w:rsid w:val="00B362E5"/>
    <w:rsid w:val="00B36583"/>
    <w:rsid w:val="00B36C0F"/>
    <w:rsid w:val="00B3785D"/>
    <w:rsid w:val="00B37A36"/>
    <w:rsid w:val="00B37C4D"/>
    <w:rsid w:val="00B40300"/>
    <w:rsid w:val="00B406E6"/>
    <w:rsid w:val="00B40B69"/>
    <w:rsid w:val="00B40BC3"/>
    <w:rsid w:val="00B41201"/>
    <w:rsid w:val="00B41268"/>
    <w:rsid w:val="00B41E6C"/>
    <w:rsid w:val="00B42197"/>
    <w:rsid w:val="00B4239C"/>
    <w:rsid w:val="00B42657"/>
    <w:rsid w:val="00B426BB"/>
    <w:rsid w:val="00B42F1C"/>
    <w:rsid w:val="00B431AE"/>
    <w:rsid w:val="00B4399D"/>
    <w:rsid w:val="00B4437C"/>
    <w:rsid w:val="00B4491A"/>
    <w:rsid w:val="00B4496F"/>
    <w:rsid w:val="00B44C3C"/>
    <w:rsid w:val="00B455CB"/>
    <w:rsid w:val="00B45AB4"/>
    <w:rsid w:val="00B46399"/>
    <w:rsid w:val="00B46AEC"/>
    <w:rsid w:val="00B5075D"/>
    <w:rsid w:val="00B507C7"/>
    <w:rsid w:val="00B51442"/>
    <w:rsid w:val="00B51514"/>
    <w:rsid w:val="00B51752"/>
    <w:rsid w:val="00B5188B"/>
    <w:rsid w:val="00B53EB6"/>
    <w:rsid w:val="00B54E5B"/>
    <w:rsid w:val="00B54F0C"/>
    <w:rsid w:val="00B550CF"/>
    <w:rsid w:val="00B55F24"/>
    <w:rsid w:val="00B56200"/>
    <w:rsid w:val="00B563C5"/>
    <w:rsid w:val="00B56543"/>
    <w:rsid w:val="00B56A00"/>
    <w:rsid w:val="00B56F11"/>
    <w:rsid w:val="00B57829"/>
    <w:rsid w:val="00B57E30"/>
    <w:rsid w:val="00B6053B"/>
    <w:rsid w:val="00B60557"/>
    <w:rsid w:val="00B63D16"/>
    <w:rsid w:val="00B64027"/>
    <w:rsid w:val="00B6406B"/>
    <w:rsid w:val="00B64223"/>
    <w:rsid w:val="00B654BA"/>
    <w:rsid w:val="00B65769"/>
    <w:rsid w:val="00B6590A"/>
    <w:rsid w:val="00B66BA8"/>
    <w:rsid w:val="00B673F3"/>
    <w:rsid w:val="00B67C59"/>
    <w:rsid w:val="00B70009"/>
    <w:rsid w:val="00B701D6"/>
    <w:rsid w:val="00B70686"/>
    <w:rsid w:val="00B70837"/>
    <w:rsid w:val="00B70838"/>
    <w:rsid w:val="00B715FA"/>
    <w:rsid w:val="00B71703"/>
    <w:rsid w:val="00B72AA5"/>
    <w:rsid w:val="00B72B00"/>
    <w:rsid w:val="00B72CA3"/>
    <w:rsid w:val="00B7342D"/>
    <w:rsid w:val="00B736D9"/>
    <w:rsid w:val="00B74BC5"/>
    <w:rsid w:val="00B75870"/>
    <w:rsid w:val="00B7680E"/>
    <w:rsid w:val="00B76850"/>
    <w:rsid w:val="00B7715D"/>
    <w:rsid w:val="00B77799"/>
    <w:rsid w:val="00B77F1D"/>
    <w:rsid w:val="00B8018F"/>
    <w:rsid w:val="00B80471"/>
    <w:rsid w:val="00B80AA6"/>
    <w:rsid w:val="00B82B38"/>
    <w:rsid w:val="00B8326D"/>
    <w:rsid w:val="00B835DA"/>
    <w:rsid w:val="00B84733"/>
    <w:rsid w:val="00B86197"/>
    <w:rsid w:val="00B86C0D"/>
    <w:rsid w:val="00B86C21"/>
    <w:rsid w:val="00B86EBC"/>
    <w:rsid w:val="00B87375"/>
    <w:rsid w:val="00B87B2E"/>
    <w:rsid w:val="00B903F5"/>
    <w:rsid w:val="00B9149E"/>
    <w:rsid w:val="00B919D9"/>
    <w:rsid w:val="00B927B0"/>
    <w:rsid w:val="00B9387F"/>
    <w:rsid w:val="00B93B5D"/>
    <w:rsid w:val="00B93BEE"/>
    <w:rsid w:val="00B94A43"/>
    <w:rsid w:val="00B953FB"/>
    <w:rsid w:val="00BA092A"/>
    <w:rsid w:val="00BA1679"/>
    <w:rsid w:val="00BA1749"/>
    <w:rsid w:val="00BA1E62"/>
    <w:rsid w:val="00BA2764"/>
    <w:rsid w:val="00BA29B5"/>
    <w:rsid w:val="00BA33F0"/>
    <w:rsid w:val="00BA3FDA"/>
    <w:rsid w:val="00BA430F"/>
    <w:rsid w:val="00BA495A"/>
    <w:rsid w:val="00BA4AB0"/>
    <w:rsid w:val="00BA5243"/>
    <w:rsid w:val="00BA654E"/>
    <w:rsid w:val="00BA7162"/>
    <w:rsid w:val="00BA7268"/>
    <w:rsid w:val="00BA7663"/>
    <w:rsid w:val="00BA78C5"/>
    <w:rsid w:val="00BB00CA"/>
    <w:rsid w:val="00BB0A79"/>
    <w:rsid w:val="00BB0B22"/>
    <w:rsid w:val="00BB0C41"/>
    <w:rsid w:val="00BB0E7D"/>
    <w:rsid w:val="00BB0EF2"/>
    <w:rsid w:val="00BB1C26"/>
    <w:rsid w:val="00BB1E53"/>
    <w:rsid w:val="00BB286C"/>
    <w:rsid w:val="00BB298C"/>
    <w:rsid w:val="00BB3D0D"/>
    <w:rsid w:val="00BB3F12"/>
    <w:rsid w:val="00BB3F77"/>
    <w:rsid w:val="00BB403D"/>
    <w:rsid w:val="00BB40F4"/>
    <w:rsid w:val="00BB422D"/>
    <w:rsid w:val="00BB44DD"/>
    <w:rsid w:val="00BB49C0"/>
    <w:rsid w:val="00BB5391"/>
    <w:rsid w:val="00BB5975"/>
    <w:rsid w:val="00BB5B32"/>
    <w:rsid w:val="00BB5E27"/>
    <w:rsid w:val="00BB616D"/>
    <w:rsid w:val="00BB6480"/>
    <w:rsid w:val="00BB777F"/>
    <w:rsid w:val="00BC03A9"/>
    <w:rsid w:val="00BC03F1"/>
    <w:rsid w:val="00BC0863"/>
    <w:rsid w:val="00BC0932"/>
    <w:rsid w:val="00BC0F8F"/>
    <w:rsid w:val="00BC1055"/>
    <w:rsid w:val="00BC1199"/>
    <w:rsid w:val="00BC1971"/>
    <w:rsid w:val="00BC23D0"/>
    <w:rsid w:val="00BC3157"/>
    <w:rsid w:val="00BC5F40"/>
    <w:rsid w:val="00BC6390"/>
    <w:rsid w:val="00BC6CB7"/>
    <w:rsid w:val="00BC6D79"/>
    <w:rsid w:val="00BC727C"/>
    <w:rsid w:val="00BC7842"/>
    <w:rsid w:val="00BD0448"/>
    <w:rsid w:val="00BD0DE4"/>
    <w:rsid w:val="00BD0F27"/>
    <w:rsid w:val="00BD11C1"/>
    <w:rsid w:val="00BD1D87"/>
    <w:rsid w:val="00BD2150"/>
    <w:rsid w:val="00BD26D2"/>
    <w:rsid w:val="00BD3AF1"/>
    <w:rsid w:val="00BD4391"/>
    <w:rsid w:val="00BD5463"/>
    <w:rsid w:val="00BD587A"/>
    <w:rsid w:val="00BD73F1"/>
    <w:rsid w:val="00BD7C74"/>
    <w:rsid w:val="00BD7D5F"/>
    <w:rsid w:val="00BE01AE"/>
    <w:rsid w:val="00BE058E"/>
    <w:rsid w:val="00BE09EF"/>
    <w:rsid w:val="00BE0DDE"/>
    <w:rsid w:val="00BE0DFC"/>
    <w:rsid w:val="00BE0FFA"/>
    <w:rsid w:val="00BE100E"/>
    <w:rsid w:val="00BE2FDF"/>
    <w:rsid w:val="00BE3313"/>
    <w:rsid w:val="00BE3F3C"/>
    <w:rsid w:val="00BE4EA0"/>
    <w:rsid w:val="00BE5C5E"/>
    <w:rsid w:val="00BE5DB4"/>
    <w:rsid w:val="00BE62D2"/>
    <w:rsid w:val="00BE63AA"/>
    <w:rsid w:val="00BE698F"/>
    <w:rsid w:val="00BE70A2"/>
    <w:rsid w:val="00BE78E4"/>
    <w:rsid w:val="00BE7C1C"/>
    <w:rsid w:val="00BF0072"/>
    <w:rsid w:val="00BF02BA"/>
    <w:rsid w:val="00BF05F3"/>
    <w:rsid w:val="00BF07D0"/>
    <w:rsid w:val="00BF1508"/>
    <w:rsid w:val="00BF1DD9"/>
    <w:rsid w:val="00BF292E"/>
    <w:rsid w:val="00BF2FC4"/>
    <w:rsid w:val="00BF3357"/>
    <w:rsid w:val="00BF3693"/>
    <w:rsid w:val="00BF36A9"/>
    <w:rsid w:val="00BF4E10"/>
    <w:rsid w:val="00BF5073"/>
    <w:rsid w:val="00BF5DE4"/>
    <w:rsid w:val="00BF62BA"/>
    <w:rsid w:val="00BF6567"/>
    <w:rsid w:val="00BF693D"/>
    <w:rsid w:val="00BF6B0E"/>
    <w:rsid w:val="00C003B3"/>
    <w:rsid w:val="00C00ED4"/>
    <w:rsid w:val="00C0117D"/>
    <w:rsid w:val="00C013D0"/>
    <w:rsid w:val="00C01643"/>
    <w:rsid w:val="00C01D3F"/>
    <w:rsid w:val="00C02353"/>
    <w:rsid w:val="00C025E0"/>
    <w:rsid w:val="00C02E88"/>
    <w:rsid w:val="00C03371"/>
    <w:rsid w:val="00C04D36"/>
    <w:rsid w:val="00C04FBB"/>
    <w:rsid w:val="00C050FE"/>
    <w:rsid w:val="00C051F4"/>
    <w:rsid w:val="00C052EF"/>
    <w:rsid w:val="00C0566D"/>
    <w:rsid w:val="00C05B01"/>
    <w:rsid w:val="00C06164"/>
    <w:rsid w:val="00C061EE"/>
    <w:rsid w:val="00C06AFB"/>
    <w:rsid w:val="00C1001F"/>
    <w:rsid w:val="00C102B5"/>
    <w:rsid w:val="00C10392"/>
    <w:rsid w:val="00C10B52"/>
    <w:rsid w:val="00C10FCB"/>
    <w:rsid w:val="00C11530"/>
    <w:rsid w:val="00C1156C"/>
    <w:rsid w:val="00C11660"/>
    <w:rsid w:val="00C11E9B"/>
    <w:rsid w:val="00C12528"/>
    <w:rsid w:val="00C1424D"/>
    <w:rsid w:val="00C142D3"/>
    <w:rsid w:val="00C148A2"/>
    <w:rsid w:val="00C14BFE"/>
    <w:rsid w:val="00C150EC"/>
    <w:rsid w:val="00C153C3"/>
    <w:rsid w:val="00C1581C"/>
    <w:rsid w:val="00C15955"/>
    <w:rsid w:val="00C16513"/>
    <w:rsid w:val="00C16B1B"/>
    <w:rsid w:val="00C2070B"/>
    <w:rsid w:val="00C212A9"/>
    <w:rsid w:val="00C213C5"/>
    <w:rsid w:val="00C22B56"/>
    <w:rsid w:val="00C2357D"/>
    <w:rsid w:val="00C2449B"/>
    <w:rsid w:val="00C24586"/>
    <w:rsid w:val="00C25349"/>
    <w:rsid w:val="00C25D84"/>
    <w:rsid w:val="00C2664D"/>
    <w:rsid w:val="00C26A54"/>
    <w:rsid w:val="00C26D35"/>
    <w:rsid w:val="00C26EB2"/>
    <w:rsid w:val="00C2749F"/>
    <w:rsid w:val="00C2757F"/>
    <w:rsid w:val="00C27592"/>
    <w:rsid w:val="00C27B8D"/>
    <w:rsid w:val="00C27CDF"/>
    <w:rsid w:val="00C27CF6"/>
    <w:rsid w:val="00C27F8A"/>
    <w:rsid w:val="00C308EC"/>
    <w:rsid w:val="00C30937"/>
    <w:rsid w:val="00C3100A"/>
    <w:rsid w:val="00C31D70"/>
    <w:rsid w:val="00C31E26"/>
    <w:rsid w:val="00C3234B"/>
    <w:rsid w:val="00C324E8"/>
    <w:rsid w:val="00C32CF7"/>
    <w:rsid w:val="00C3388D"/>
    <w:rsid w:val="00C35D8E"/>
    <w:rsid w:val="00C362BC"/>
    <w:rsid w:val="00C3656E"/>
    <w:rsid w:val="00C36A4C"/>
    <w:rsid w:val="00C36D69"/>
    <w:rsid w:val="00C372BD"/>
    <w:rsid w:val="00C374BE"/>
    <w:rsid w:val="00C378A3"/>
    <w:rsid w:val="00C37A17"/>
    <w:rsid w:val="00C37C30"/>
    <w:rsid w:val="00C37D54"/>
    <w:rsid w:val="00C40FB2"/>
    <w:rsid w:val="00C4155E"/>
    <w:rsid w:val="00C41F8C"/>
    <w:rsid w:val="00C42D0E"/>
    <w:rsid w:val="00C42DBC"/>
    <w:rsid w:val="00C43821"/>
    <w:rsid w:val="00C44295"/>
    <w:rsid w:val="00C443AB"/>
    <w:rsid w:val="00C444DD"/>
    <w:rsid w:val="00C449D4"/>
    <w:rsid w:val="00C44EEF"/>
    <w:rsid w:val="00C44F75"/>
    <w:rsid w:val="00C44FBE"/>
    <w:rsid w:val="00C451A4"/>
    <w:rsid w:val="00C451F7"/>
    <w:rsid w:val="00C45956"/>
    <w:rsid w:val="00C46C02"/>
    <w:rsid w:val="00C479F1"/>
    <w:rsid w:val="00C47E62"/>
    <w:rsid w:val="00C50BD1"/>
    <w:rsid w:val="00C5108B"/>
    <w:rsid w:val="00C51682"/>
    <w:rsid w:val="00C516D7"/>
    <w:rsid w:val="00C51FD1"/>
    <w:rsid w:val="00C5255D"/>
    <w:rsid w:val="00C52724"/>
    <w:rsid w:val="00C53ECA"/>
    <w:rsid w:val="00C54C91"/>
    <w:rsid w:val="00C54F95"/>
    <w:rsid w:val="00C54FFB"/>
    <w:rsid w:val="00C55D2C"/>
    <w:rsid w:val="00C55DFB"/>
    <w:rsid w:val="00C55FC2"/>
    <w:rsid w:val="00C5612B"/>
    <w:rsid w:val="00C57BFB"/>
    <w:rsid w:val="00C60264"/>
    <w:rsid w:val="00C60C27"/>
    <w:rsid w:val="00C610CD"/>
    <w:rsid w:val="00C618FD"/>
    <w:rsid w:val="00C61E06"/>
    <w:rsid w:val="00C623FC"/>
    <w:rsid w:val="00C62A8A"/>
    <w:rsid w:val="00C62BAA"/>
    <w:rsid w:val="00C6482E"/>
    <w:rsid w:val="00C66294"/>
    <w:rsid w:val="00C67E1C"/>
    <w:rsid w:val="00C70CD0"/>
    <w:rsid w:val="00C71BA1"/>
    <w:rsid w:val="00C71BA4"/>
    <w:rsid w:val="00C71EBC"/>
    <w:rsid w:val="00C72303"/>
    <w:rsid w:val="00C7244E"/>
    <w:rsid w:val="00C728C0"/>
    <w:rsid w:val="00C74100"/>
    <w:rsid w:val="00C7423C"/>
    <w:rsid w:val="00C74565"/>
    <w:rsid w:val="00C74A03"/>
    <w:rsid w:val="00C74BA5"/>
    <w:rsid w:val="00C75119"/>
    <w:rsid w:val="00C752A6"/>
    <w:rsid w:val="00C75348"/>
    <w:rsid w:val="00C7553F"/>
    <w:rsid w:val="00C758E8"/>
    <w:rsid w:val="00C759A6"/>
    <w:rsid w:val="00C766A6"/>
    <w:rsid w:val="00C76E74"/>
    <w:rsid w:val="00C77706"/>
    <w:rsid w:val="00C77C27"/>
    <w:rsid w:val="00C8029B"/>
    <w:rsid w:val="00C8078A"/>
    <w:rsid w:val="00C812E1"/>
    <w:rsid w:val="00C818E5"/>
    <w:rsid w:val="00C81989"/>
    <w:rsid w:val="00C81F02"/>
    <w:rsid w:val="00C828B3"/>
    <w:rsid w:val="00C831AB"/>
    <w:rsid w:val="00C83576"/>
    <w:rsid w:val="00C839F3"/>
    <w:rsid w:val="00C84413"/>
    <w:rsid w:val="00C84A6F"/>
    <w:rsid w:val="00C852C3"/>
    <w:rsid w:val="00C86590"/>
    <w:rsid w:val="00C8746F"/>
    <w:rsid w:val="00C874C0"/>
    <w:rsid w:val="00C87AB4"/>
    <w:rsid w:val="00C90342"/>
    <w:rsid w:val="00C9044F"/>
    <w:rsid w:val="00C90575"/>
    <w:rsid w:val="00C9116E"/>
    <w:rsid w:val="00C91325"/>
    <w:rsid w:val="00C9132D"/>
    <w:rsid w:val="00C91F8D"/>
    <w:rsid w:val="00C921A6"/>
    <w:rsid w:val="00C921B6"/>
    <w:rsid w:val="00C922AB"/>
    <w:rsid w:val="00C9248F"/>
    <w:rsid w:val="00C924A5"/>
    <w:rsid w:val="00C92BAA"/>
    <w:rsid w:val="00C9376C"/>
    <w:rsid w:val="00C93A70"/>
    <w:rsid w:val="00C93F88"/>
    <w:rsid w:val="00C9626A"/>
    <w:rsid w:val="00C96908"/>
    <w:rsid w:val="00C97FAA"/>
    <w:rsid w:val="00CA13F2"/>
    <w:rsid w:val="00CA25D8"/>
    <w:rsid w:val="00CA2E93"/>
    <w:rsid w:val="00CA396C"/>
    <w:rsid w:val="00CA4120"/>
    <w:rsid w:val="00CA47CD"/>
    <w:rsid w:val="00CA4F92"/>
    <w:rsid w:val="00CA51C2"/>
    <w:rsid w:val="00CA5AC2"/>
    <w:rsid w:val="00CA6423"/>
    <w:rsid w:val="00CA6687"/>
    <w:rsid w:val="00CA6969"/>
    <w:rsid w:val="00CA7A8A"/>
    <w:rsid w:val="00CA7B71"/>
    <w:rsid w:val="00CA7BC7"/>
    <w:rsid w:val="00CB0979"/>
    <w:rsid w:val="00CB13B1"/>
    <w:rsid w:val="00CB1654"/>
    <w:rsid w:val="00CB2B2C"/>
    <w:rsid w:val="00CB3418"/>
    <w:rsid w:val="00CB3D07"/>
    <w:rsid w:val="00CB48DD"/>
    <w:rsid w:val="00CB4EF8"/>
    <w:rsid w:val="00CB5527"/>
    <w:rsid w:val="00CB57C2"/>
    <w:rsid w:val="00CB653D"/>
    <w:rsid w:val="00CB69C6"/>
    <w:rsid w:val="00CB7387"/>
    <w:rsid w:val="00CB75FB"/>
    <w:rsid w:val="00CB77C9"/>
    <w:rsid w:val="00CB7E11"/>
    <w:rsid w:val="00CC0332"/>
    <w:rsid w:val="00CC049D"/>
    <w:rsid w:val="00CC04DE"/>
    <w:rsid w:val="00CC05A1"/>
    <w:rsid w:val="00CC0A43"/>
    <w:rsid w:val="00CC15D5"/>
    <w:rsid w:val="00CC204C"/>
    <w:rsid w:val="00CC2509"/>
    <w:rsid w:val="00CC2524"/>
    <w:rsid w:val="00CC30F1"/>
    <w:rsid w:val="00CC39EE"/>
    <w:rsid w:val="00CC3F2C"/>
    <w:rsid w:val="00CC40AF"/>
    <w:rsid w:val="00CC500A"/>
    <w:rsid w:val="00CC6D0C"/>
    <w:rsid w:val="00CC6EF6"/>
    <w:rsid w:val="00CC70DF"/>
    <w:rsid w:val="00CC7B3A"/>
    <w:rsid w:val="00CC7E13"/>
    <w:rsid w:val="00CD078A"/>
    <w:rsid w:val="00CD0873"/>
    <w:rsid w:val="00CD09D8"/>
    <w:rsid w:val="00CD0E5F"/>
    <w:rsid w:val="00CD107D"/>
    <w:rsid w:val="00CD1548"/>
    <w:rsid w:val="00CD21A1"/>
    <w:rsid w:val="00CD23AE"/>
    <w:rsid w:val="00CD24E1"/>
    <w:rsid w:val="00CD2541"/>
    <w:rsid w:val="00CD300C"/>
    <w:rsid w:val="00CD3C81"/>
    <w:rsid w:val="00CD4488"/>
    <w:rsid w:val="00CD58A7"/>
    <w:rsid w:val="00CD64B6"/>
    <w:rsid w:val="00CD6D2C"/>
    <w:rsid w:val="00CD6DCE"/>
    <w:rsid w:val="00CD72C1"/>
    <w:rsid w:val="00CD79BE"/>
    <w:rsid w:val="00CD7FB2"/>
    <w:rsid w:val="00CE0296"/>
    <w:rsid w:val="00CE04B4"/>
    <w:rsid w:val="00CE10E6"/>
    <w:rsid w:val="00CE1B70"/>
    <w:rsid w:val="00CE1DFC"/>
    <w:rsid w:val="00CE1E95"/>
    <w:rsid w:val="00CE223B"/>
    <w:rsid w:val="00CE2373"/>
    <w:rsid w:val="00CE2755"/>
    <w:rsid w:val="00CE3B77"/>
    <w:rsid w:val="00CE3FE7"/>
    <w:rsid w:val="00CE466B"/>
    <w:rsid w:val="00CE4BA0"/>
    <w:rsid w:val="00CE5551"/>
    <w:rsid w:val="00CE56B1"/>
    <w:rsid w:val="00CE56E4"/>
    <w:rsid w:val="00CE5994"/>
    <w:rsid w:val="00CE6196"/>
    <w:rsid w:val="00CE6DD9"/>
    <w:rsid w:val="00CE710C"/>
    <w:rsid w:val="00CE7448"/>
    <w:rsid w:val="00CE7D2E"/>
    <w:rsid w:val="00CF03EC"/>
    <w:rsid w:val="00CF0414"/>
    <w:rsid w:val="00CF0AA0"/>
    <w:rsid w:val="00CF0C70"/>
    <w:rsid w:val="00CF1A45"/>
    <w:rsid w:val="00CF1FB6"/>
    <w:rsid w:val="00CF254F"/>
    <w:rsid w:val="00CF3007"/>
    <w:rsid w:val="00CF3175"/>
    <w:rsid w:val="00CF32E2"/>
    <w:rsid w:val="00CF3704"/>
    <w:rsid w:val="00CF5992"/>
    <w:rsid w:val="00CF5F19"/>
    <w:rsid w:val="00CF62D3"/>
    <w:rsid w:val="00CF631A"/>
    <w:rsid w:val="00CF6A29"/>
    <w:rsid w:val="00CF6C3F"/>
    <w:rsid w:val="00CF780C"/>
    <w:rsid w:val="00CF7CED"/>
    <w:rsid w:val="00CF7F30"/>
    <w:rsid w:val="00D00D54"/>
    <w:rsid w:val="00D018FA"/>
    <w:rsid w:val="00D01C91"/>
    <w:rsid w:val="00D03D75"/>
    <w:rsid w:val="00D0434B"/>
    <w:rsid w:val="00D04D50"/>
    <w:rsid w:val="00D0540E"/>
    <w:rsid w:val="00D05CBD"/>
    <w:rsid w:val="00D0663B"/>
    <w:rsid w:val="00D0677B"/>
    <w:rsid w:val="00D06A6A"/>
    <w:rsid w:val="00D06F0E"/>
    <w:rsid w:val="00D10E9F"/>
    <w:rsid w:val="00D112BB"/>
    <w:rsid w:val="00D11334"/>
    <w:rsid w:val="00D114CE"/>
    <w:rsid w:val="00D12117"/>
    <w:rsid w:val="00D1241E"/>
    <w:rsid w:val="00D124E0"/>
    <w:rsid w:val="00D13158"/>
    <w:rsid w:val="00D13C67"/>
    <w:rsid w:val="00D13CE4"/>
    <w:rsid w:val="00D14024"/>
    <w:rsid w:val="00D1444A"/>
    <w:rsid w:val="00D1591E"/>
    <w:rsid w:val="00D15DA9"/>
    <w:rsid w:val="00D16EB9"/>
    <w:rsid w:val="00D172E2"/>
    <w:rsid w:val="00D173D6"/>
    <w:rsid w:val="00D1793B"/>
    <w:rsid w:val="00D17FC9"/>
    <w:rsid w:val="00D219ED"/>
    <w:rsid w:val="00D22A17"/>
    <w:rsid w:val="00D22C49"/>
    <w:rsid w:val="00D2301E"/>
    <w:rsid w:val="00D23254"/>
    <w:rsid w:val="00D25DA5"/>
    <w:rsid w:val="00D26345"/>
    <w:rsid w:val="00D26720"/>
    <w:rsid w:val="00D26E76"/>
    <w:rsid w:val="00D26EBE"/>
    <w:rsid w:val="00D26F11"/>
    <w:rsid w:val="00D27320"/>
    <w:rsid w:val="00D279A4"/>
    <w:rsid w:val="00D279C1"/>
    <w:rsid w:val="00D27FCB"/>
    <w:rsid w:val="00D27FE4"/>
    <w:rsid w:val="00D3025E"/>
    <w:rsid w:val="00D3081B"/>
    <w:rsid w:val="00D30B27"/>
    <w:rsid w:val="00D317C3"/>
    <w:rsid w:val="00D31FCE"/>
    <w:rsid w:val="00D32389"/>
    <w:rsid w:val="00D323A6"/>
    <w:rsid w:val="00D331D7"/>
    <w:rsid w:val="00D3381D"/>
    <w:rsid w:val="00D33D9D"/>
    <w:rsid w:val="00D34889"/>
    <w:rsid w:val="00D349A0"/>
    <w:rsid w:val="00D34B33"/>
    <w:rsid w:val="00D34BD1"/>
    <w:rsid w:val="00D34CA3"/>
    <w:rsid w:val="00D35230"/>
    <w:rsid w:val="00D35267"/>
    <w:rsid w:val="00D35D6B"/>
    <w:rsid w:val="00D36006"/>
    <w:rsid w:val="00D36037"/>
    <w:rsid w:val="00D372C3"/>
    <w:rsid w:val="00D37579"/>
    <w:rsid w:val="00D40574"/>
    <w:rsid w:val="00D407D6"/>
    <w:rsid w:val="00D40EE5"/>
    <w:rsid w:val="00D41192"/>
    <w:rsid w:val="00D41450"/>
    <w:rsid w:val="00D42064"/>
    <w:rsid w:val="00D43C0B"/>
    <w:rsid w:val="00D44399"/>
    <w:rsid w:val="00D4448B"/>
    <w:rsid w:val="00D4598E"/>
    <w:rsid w:val="00D46737"/>
    <w:rsid w:val="00D46AD7"/>
    <w:rsid w:val="00D46FE6"/>
    <w:rsid w:val="00D50522"/>
    <w:rsid w:val="00D510C7"/>
    <w:rsid w:val="00D512E4"/>
    <w:rsid w:val="00D519BF"/>
    <w:rsid w:val="00D5265D"/>
    <w:rsid w:val="00D5333F"/>
    <w:rsid w:val="00D537DE"/>
    <w:rsid w:val="00D54355"/>
    <w:rsid w:val="00D54FC5"/>
    <w:rsid w:val="00D55336"/>
    <w:rsid w:val="00D55F04"/>
    <w:rsid w:val="00D56732"/>
    <w:rsid w:val="00D56DD6"/>
    <w:rsid w:val="00D57E12"/>
    <w:rsid w:val="00D60107"/>
    <w:rsid w:val="00D61351"/>
    <w:rsid w:val="00D61A2E"/>
    <w:rsid w:val="00D62269"/>
    <w:rsid w:val="00D62BD4"/>
    <w:rsid w:val="00D62CBC"/>
    <w:rsid w:val="00D64E29"/>
    <w:rsid w:val="00D65010"/>
    <w:rsid w:val="00D6577B"/>
    <w:rsid w:val="00D65C01"/>
    <w:rsid w:val="00D664CF"/>
    <w:rsid w:val="00D6659A"/>
    <w:rsid w:val="00D66D4D"/>
    <w:rsid w:val="00D70705"/>
    <w:rsid w:val="00D70EEC"/>
    <w:rsid w:val="00D71599"/>
    <w:rsid w:val="00D71FA2"/>
    <w:rsid w:val="00D72575"/>
    <w:rsid w:val="00D752F3"/>
    <w:rsid w:val="00D75620"/>
    <w:rsid w:val="00D76193"/>
    <w:rsid w:val="00D764E2"/>
    <w:rsid w:val="00D76912"/>
    <w:rsid w:val="00D76DC0"/>
    <w:rsid w:val="00D776D4"/>
    <w:rsid w:val="00D80AE9"/>
    <w:rsid w:val="00D80D94"/>
    <w:rsid w:val="00D814A4"/>
    <w:rsid w:val="00D816BD"/>
    <w:rsid w:val="00D82483"/>
    <w:rsid w:val="00D8335F"/>
    <w:rsid w:val="00D838DE"/>
    <w:rsid w:val="00D842A5"/>
    <w:rsid w:val="00D84B08"/>
    <w:rsid w:val="00D8553F"/>
    <w:rsid w:val="00D8617A"/>
    <w:rsid w:val="00D86799"/>
    <w:rsid w:val="00D86F26"/>
    <w:rsid w:val="00D87B72"/>
    <w:rsid w:val="00D87D07"/>
    <w:rsid w:val="00D904CE"/>
    <w:rsid w:val="00D90764"/>
    <w:rsid w:val="00D9082F"/>
    <w:rsid w:val="00D90D2B"/>
    <w:rsid w:val="00D90E46"/>
    <w:rsid w:val="00D91C4E"/>
    <w:rsid w:val="00D91C9B"/>
    <w:rsid w:val="00D91E5B"/>
    <w:rsid w:val="00D926F9"/>
    <w:rsid w:val="00D937B2"/>
    <w:rsid w:val="00D9383B"/>
    <w:rsid w:val="00D93AF1"/>
    <w:rsid w:val="00D947A4"/>
    <w:rsid w:val="00D947C3"/>
    <w:rsid w:val="00D94CCF"/>
    <w:rsid w:val="00D95E8A"/>
    <w:rsid w:val="00D96230"/>
    <w:rsid w:val="00D96316"/>
    <w:rsid w:val="00D96C21"/>
    <w:rsid w:val="00D96E17"/>
    <w:rsid w:val="00D9741A"/>
    <w:rsid w:val="00DA0CDB"/>
    <w:rsid w:val="00DA15C1"/>
    <w:rsid w:val="00DA1AE8"/>
    <w:rsid w:val="00DA2D71"/>
    <w:rsid w:val="00DA2F5F"/>
    <w:rsid w:val="00DA3145"/>
    <w:rsid w:val="00DA320F"/>
    <w:rsid w:val="00DA341E"/>
    <w:rsid w:val="00DA3B15"/>
    <w:rsid w:val="00DA461D"/>
    <w:rsid w:val="00DA47D7"/>
    <w:rsid w:val="00DA4FBA"/>
    <w:rsid w:val="00DA5550"/>
    <w:rsid w:val="00DA60E7"/>
    <w:rsid w:val="00DA624F"/>
    <w:rsid w:val="00DA683A"/>
    <w:rsid w:val="00DA6DA0"/>
    <w:rsid w:val="00DA7507"/>
    <w:rsid w:val="00DA799E"/>
    <w:rsid w:val="00DA7FF6"/>
    <w:rsid w:val="00DB1D04"/>
    <w:rsid w:val="00DB292D"/>
    <w:rsid w:val="00DB2E2E"/>
    <w:rsid w:val="00DB30E2"/>
    <w:rsid w:val="00DB375E"/>
    <w:rsid w:val="00DB3B3B"/>
    <w:rsid w:val="00DB4534"/>
    <w:rsid w:val="00DB4B66"/>
    <w:rsid w:val="00DB4E41"/>
    <w:rsid w:val="00DB4ED3"/>
    <w:rsid w:val="00DB5832"/>
    <w:rsid w:val="00DB5BDA"/>
    <w:rsid w:val="00DB66C0"/>
    <w:rsid w:val="00DB7783"/>
    <w:rsid w:val="00DC000F"/>
    <w:rsid w:val="00DC05C5"/>
    <w:rsid w:val="00DC123A"/>
    <w:rsid w:val="00DC1A0B"/>
    <w:rsid w:val="00DC1C2A"/>
    <w:rsid w:val="00DC2249"/>
    <w:rsid w:val="00DC276E"/>
    <w:rsid w:val="00DC2958"/>
    <w:rsid w:val="00DC39E1"/>
    <w:rsid w:val="00DC3A80"/>
    <w:rsid w:val="00DC3D1B"/>
    <w:rsid w:val="00DC4537"/>
    <w:rsid w:val="00DC4632"/>
    <w:rsid w:val="00DC46B3"/>
    <w:rsid w:val="00DC528F"/>
    <w:rsid w:val="00DC5767"/>
    <w:rsid w:val="00DC6355"/>
    <w:rsid w:val="00DC7883"/>
    <w:rsid w:val="00DC7C0E"/>
    <w:rsid w:val="00DC7EC1"/>
    <w:rsid w:val="00DC7FD0"/>
    <w:rsid w:val="00DD05BA"/>
    <w:rsid w:val="00DD093B"/>
    <w:rsid w:val="00DD0B9E"/>
    <w:rsid w:val="00DD0FF2"/>
    <w:rsid w:val="00DD131A"/>
    <w:rsid w:val="00DD1953"/>
    <w:rsid w:val="00DD19BF"/>
    <w:rsid w:val="00DD2AAD"/>
    <w:rsid w:val="00DD2C28"/>
    <w:rsid w:val="00DD30CB"/>
    <w:rsid w:val="00DD420E"/>
    <w:rsid w:val="00DD4746"/>
    <w:rsid w:val="00DD51C7"/>
    <w:rsid w:val="00DD598C"/>
    <w:rsid w:val="00DD5D68"/>
    <w:rsid w:val="00DD5E5F"/>
    <w:rsid w:val="00DD5EE4"/>
    <w:rsid w:val="00DD6516"/>
    <w:rsid w:val="00DD693A"/>
    <w:rsid w:val="00DE2353"/>
    <w:rsid w:val="00DE29FD"/>
    <w:rsid w:val="00DE2AE1"/>
    <w:rsid w:val="00DE2D51"/>
    <w:rsid w:val="00DE348C"/>
    <w:rsid w:val="00DE38FC"/>
    <w:rsid w:val="00DE3B8A"/>
    <w:rsid w:val="00DE4FE3"/>
    <w:rsid w:val="00DE57B1"/>
    <w:rsid w:val="00DE58CC"/>
    <w:rsid w:val="00DE6180"/>
    <w:rsid w:val="00DE61D6"/>
    <w:rsid w:val="00DE72F3"/>
    <w:rsid w:val="00DE785F"/>
    <w:rsid w:val="00DE7E13"/>
    <w:rsid w:val="00DF0188"/>
    <w:rsid w:val="00DF0CAB"/>
    <w:rsid w:val="00DF0D5E"/>
    <w:rsid w:val="00DF0EF2"/>
    <w:rsid w:val="00DF18DD"/>
    <w:rsid w:val="00DF22E2"/>
    <w:rsid w:val="00DF2724"/>
    <w:rsid w:val="00DF3D7F"/>
    <w:rsid w:val="00DF5A42"/>
    <w:rsid w:val="00DF5C3D"/>
    <w:rsid w:val="00DF6917"/>
    <w:rsid w:val="00DF6C10"/>
    <w:rsid w:val="00DF789C"/>
    <w:rsid w:val="00DF78F2"/>
    <w:rsid w:val="00DF7B75"/>
    <w:rsid w:val="00DF7D61"/>
    <w:rsid w:val="00E000CC"/>
    <w:rsid w:val="00E000CD"/>
    <w:rsid w:val="00E00625"/>
    <w:rsid w:val="00E01E7D"/>
    <w:rsid w:val="00E01F79"/>
    <w:rsid w:val="00E026CA"/>
    <w:rsid w:val="00E0294C"/>
    <w:rsid w:val="00E02C7F"/>
    <w:rsid w:val="00E02D3A"/>
    <w:rsid w:val="00E0334B"/>
    <w:rsid w:val="00E03AB8"/>
    <w:rsid w:val="00E040EB"/>
    <w:rsid w:val="00E0425F"/>
    <w:rsid w:val="00E042D2"/>
    <w:rsid w:val="00E04ED5"/>
    <w:rsid w:val="00E053B1"/>
    <w:rsid w:val="00E05532"/>
    <w:rsid w:val="00E05B99"/>
    <w:rsid w:val="00E05E1B"/>
    <w:rsid w:val="00E06421"/>
    <w:rsid w:val="00E064CA"/>
    <w:rsid w:val="00E1111D"/>
    <w:rsid w:val="00E1268A"/>
    <w:rsid w:val="00E12AE8"/>
    <w:rsid w:val="00E13716"/>
    <w:rsid w:val="00E13C76"/>
    <w:rsid w:val="00E13F50"/>
    <w:rsid w:val="00E1408C"/>
    <w:rsid w:val="00E157DB"/>
    <w:rsid w:val="00E15C77"/>
    <w:rsid w:val="00E164EE"/>
    <w:rsid w:val="00E1652A"/>
    <w:rsid w:val="00E17E72"/>
    <w:rsid w:val="00E17F53"/>
    <w:rsid w:val="00E205A6"/>
    <w:rsid w:val="00E20C1D"/>
    <w:rsid w:val="00E20DA4"/>
    <w:rsid w:val="00E21619"/>
    <w:rsid w:val="00E22293"/>
    <w:rsid w:val="00E22399"/>
    <w:rsid w:val="00E22472"/>
    <w:rsid w:val="00E22658"/>
    <w:rsid w:val="00E230B8"/>
    <w:rsid w:val="00E24010"/>
    <w:rsid w:val="00E245E3"/>
    <w:rsid w:val="00E24C55"/>
    <w:rsid w:val="00E24E8B"/>
    <w:rsid w:val="00E2594A"/>
    <w:rsid w:val="00E25CDC"/>
    <w:rsid w:val="00E26BED"/>
    <w:rsid w:val="00E27119"/>
    <w:rsid w:val="00E27E28"/>
    <w:rsid w:val="00E30056"/>
    <w:rsid w:val="00E30B0E"/>
    <w:rsid w:val="00E323F1"/>
    <w:rsid w:val="00E331AA"/>
    <w:rsid w:val="00E3371D"/>
    <w:rsid w:val="00E3397C"/>
    <w:rsid w:val="00E34325"/>
    <w:rsid w:val="00E34471"/>
    <w:rsid w:val="00E35601"/>
    <w:rsid w:val="00E3581D"/>
    <w:rsid w:val="00E35EB1"/>
    <w:rsid w:val="00E363BB"/>
    <w:rsid w:val="00E363D6"/>
    <w:rsid w:val="00E3725B"/>
    <w:rsid w:val="00E402AE"/>
    <w:rsid w:val="00E4048C"/>
    <w:rsid w:val="00E40FC9"/>
    <w:rsid w:val="00E41EC0"/>
    <w:rsid w:val="00E4225A"/>
    <w:rsid w:val="00E42557"/>
    <w:rsid w:val="00E42FEF"/>
    <w:rsid w:val="00E431FE"/>
    <w:rsid w:val="00E44014"/>
    <w:rsid w:val="00E44488"/>
    <w:rsid w:val="00E4615A"/>
    <w:rsid w:val="00E46FB1"/>
    <w:rsid w:val="00E47257"/>
    <w:rsid w:val="00E4764D"/>
    <w:rsid w:val="00E47AC7"/>
    <w:rsid w:val="00E508AA"/>
    <w:rsid w:val="00E50CD5"/>
    <w:rsid w:val="00E5275D"/>
    <w:rsid w:val="00E52877"/>
    <w:rsid w:val="00E52EEF"/>
    <w:rsid w:val="00E53056"/>
    <w:rsid w:val="00E53433"/>
    <w:rsid w:val="00E53E3C"/>
    <w:rsid w:val="00E53F72"/>
    <w:rsid w:val="00E53FE9"/>
    <w:rsid w:val="00E556A2"/>
    <w:rsid w:val="00E56879"/>
    <w:rsid w:val="00E57383"/>
    <w:rsid w:val="00E5797C"/>
    <w:rsid w:val="00E60071"/>
    <w:rsid w:val="00E603FE"/>
    <w:rsid w:val="00E60D59"/>
    <w:rsid w:val="00E60FD2"/>
    <w:rsid w:val="00E618A5"/>
    <w:rsid w:val="00E61928"/>
    <w:rsid w:val="00E61BFB"/>
    <w:rsid w:val="00E621E2"/>
    <w:rsid w:val="00E62B85"/>
    <w:rsid w:val="00E62FA8"/>
    <w:rsid w:val="00E634F2"/>
    <w:rsid w:val="00E63CAC"/>
    <w:rsid w:val="00E640AB"/>
    <w:rsid w:val="00E66573"/>
    <w:rsid w:val="00E66A9D"/>
    <w:rsid w:val="00E6720B"/>
    <w:rsid w:val="00E67C6B"/>
    <w:rsid w:val="00E70032"/>
    <w:rsid w:val="00E7016F"/>
    <w:rsid w:val="00E71E2F"/>
    <w:rsid w:val="00E71EA3"/>
    <w:rsid w:val="00E72DBF"/>
    <w:rsid w:val="00E72F2B"/>
    <w:rsid w:val="00E742EB"/>
    <w:rsid w:val="00E75D3A"/>
    <w:rsid w:val="00E75E30"/>
    <w:rsid w:val="00E7624C"/>
    <w:rsid w:val="00E7694A"/>
    <w:rsid w:val="00E76A11"/>
    <w:rsid w:val="00E776C1"/>
    <w:rsid w:val="00E80E44"/>
    <w:rsid w:val="00E81406"/>
    <w:rsid w:val="00E829C9"/>
    <w:rsid w:val="00E82F72"/>
    <w:rsid w:val="00E83D36"/>
    <w:rsid w:val="00E841AF"/>
    <w:rsid w:val="00E84F3F"/>
    <w:rsid w:val="00E857F1"/>
    <w:rsid w:val="00E85B5D"/>
    <w:rsid w:val="00E85F42"/>
    <w:rsid w:val="00E866C8"/>
    <w:rsid w:val="00E86AED"/>
    <w:rsid w:val="00E873BE"/>
    <w:rsid w:val="00E87578"/>
    <w:rsid w:val="00E87B4F"/>
    <w:rsid w:val="00E87D7E"/>
    <w:rsid w:val="00E87DCB"/>
    <w:rsid w:val="00E90547"/>
    <w:rsid w:val="00E90AE2"/>
    <w:rsid w:val="00E910BA"/>
    <w:rsid w:val="00E91540"/>
    <w:rsid w:val="00E9195C"/>
    <w:rsid w:val="00E919E3"/>
    <w:rsid w:val="00E91ABA"/>
    <w:rsid w:val="00E91B2C"/>
    <w:rsid w:val="00E91D78"/>
    <w:rsid w:val="00E921AC"/>
    <w:rsid w:val="00E92450"/>
    <w:rsid w:val="00E92710"/>
    <w:rsid w:val="00E927EF"/>
    <w:rsid w:val="00E92833"/>
    <w:rsid w:val="00E929A8"/>
    <w:rsid w:val="00E92D40"/>
    <w:rsid w:val="00E951B3"/>
    <w:rsid w:val="00E952BB"/>
    <w:rsid w:val="00E95B95"/>
    <w:rsid w:val="00E95FDE"/>
    <w:rsid w:val="00E96BB8"/>
    <w:rsid w:val="00E96EBB"/>
    <w:rsid w:val="00E96EE6"/>
    <w:rsid w:val="00E97345"/>
    <w:rsid w:val="00E97883"/>
    <w:rsid w:val="00E97AAA"/>
    <w:rsid w:val="00EA0D22"/>
    <w:rsid w:val="00EA205E"/>
    <w:rsid w:val="00EA3DD6"/>
    <w:rsid w:val="00EA4455"/>
    <w:rsid w:val="00EA5FA7"/>
    <w:rsid w:val="00EA6EF4"/>
    <w:rsid w:val="00EA77AE"/>
    <w:rsid w:val="00EA7A9B"/>
    <w:rsid w:val="00EB0A5F"/>
    <w:rsid w:val="00EB0BB9"/>
    <w:rsid w:val="00EB0CBB"/>
    <w:rsid w:val="00EB1BD7"/>
    <w:rsid w:val="00EB1C79"/>
    <w:rsid w:val="00EB1E8A"/>
    <w:rsid w:val="00EB253C"/>
    <w:rsid w:val="00EB25C1"/>
    <w:rsid w:val="00EB298E"/>
    <w:rsid w:val="00EB2AA1"/>
    <w:rsid w:val="00EB2B47"/>
    <w:rsid w:val="00EB304A"/>
    <w:rsid w:val="00EB3588"/>
    <w:rsid w:val="00EB35A5"/>
    <w:rsid w:val="00EB43D4"/>
    <w:rsid w:val="00EB447F"/>
    <w:rsid w:val="00EB45D2"/>
    <w:rsid w:val="00EB5517"/>
    <w:rsid w:val="00EB5BF9"/>
    <w:rsid w:val="00EB68C5"/>
    <w:rsid w:val="00EB76C8"/>
    <w:rsid w:val="00EB7D40"/>
    <w:rsid w:val="00EC0488"/>
    <w:rsid w:val="00EC0EAC"/>
    <w:rsid w:val="00EC1E30"/>
    <w:rsid w:val="00EC2DFD"/>
    <w:rsid w:val="00EC2E94"/>
    <w:rsid w:val="00EC3599"/>
    <w:rsid w:val="00EC3AE3"/>
    <w:rsid w:val="00EC3FEF"/>
    <w:rsid w:val="00EC47B9"/>
    <w:rsid w:val="00EC4B2B"/>
    <w:rsid w:val="00EC4C38"/>
    <w:rsid w:val="00EC6CBB"/>
    <w:rsid w:val="00EC6F50"/>
    <w:rsid w:val="00EC6FEA"/>
    <w:rsid w:val="00EC74A4"/>
    <w:rsid w:val="00ED0B5A"/>
    <w:rsid w:val="00ED5FF8"/>
    <w:rsid w:val="00ED608C"/>
    <w:rsid w:val="00ED7FD5"/>
    <w:rsid w:val="00EE0059"/>
    <w:rsid w:val="00EE07FF"/>
    <w:rsid w:val="00EE0864"/>
    <w:rsid w:val="00EE0B02"/>
    <w:rsid w:val="00EE0CEE"/>
    <w:rsid w:val="00EE0E03"/>
    <w:rsid w:val="00EE0FB2"/>
    <w:rsid w:val="00EE1A6F"/>
    <w:rsid w:val="00EE1D2B"/>
    <w:rsid w:val="00EE22D6"/>
    <w:rsid w:val="00EE2A70"/>
    <w:rsid w:val="00EE2F54"/>
    <w:rsid w:val="00EE3007"/>
    <w:rsid w:val="00EE37EC"/>
    <w:rsid w:val="00EE383C"/>
    <w:rsid w:val="00EE3D56"/>
    <w:rsid w:val="00EE403B"/>
    <w:rsid w:val="00EE4DEC"/>
    <w:rsid w:val="00EE5000"/>
    <w:rsid w:val="00EE651D"/>
    <w:rsid w:val="00EE667F"/>
    <w:rsid w:val="00EE68B9"/>
    <w:rsid w:val="00EE6B71"/>
    <w:rsid w:val="00EE6DD8"/>
    <w:rsid w:val="00EE7065"/>
    <w:rsid w:val="00EE7535"/>
    <w:rsid w:val="00EF0559"/>
    <w:rsid w:val="00EF19E2"/>
    <w:rsid w:val="00EF1D94"/>
    <w:rsid w:val="00EF1E25"/>
    <w:rsid w:val="00EF2138"/>
    <w:rsid w:val="00EF32FE"/>
    <w:rsid w:val="00EF4324"/>
    <w:rsid w:val="00EF48FD"/>
    <w:rsid w:val="00EF4A6A"/>
    <w:rsid w:val="00EF4FDA"/>
    <w:rsid w:val="00EF5C49"/>
    <w:rsid w:val="00F00210"/>
    <w:rsid w:val="00F004D2"/>
    <w:rsid w:val="00F0081B"/>
    <w:rsid w:val="00F008CD"/>
    <w:rsid w:val="00F00EE8"/>
    <w:rsid w:val="00F01CD1"/>
    <w:rsid w:val="00F0210A"/>
    <w:rsid w:val="00F022FB"/>
    <w:rsid w:val="00F02B36"/>
    <w:rsid w:val="00F03569"/>
    <w:rsid w:val="00F04244"/>
    <w:rsid w:val="00F055A0"/>
    <w:rsid w:val="00F05AC1"/>
    <w:rsid w:val="00F05D1B"/>
    <w:rsid w:val="00F07538"/>
    <w:rsid w:val="00F076E8"/>
    <w:rsid w:val="00F07780"/>
    <w:rsid w:val="00F1039C"/>
    <w:rsid w:val="00F105CF"/>
    <w:rsid w:val="00F10803"/>
    <w:rsid w:val="00F10A64"/>
    <w:rsid w:val="00F11468"/>
    <w:rsid w:val="00F11658"/>
    <w:rsid w:val="00F12159"/>
    <w:rsid w:val="00F1220D"/>
    <w:rsid w:val="00F12A16"/>
    <w:rsid w:val="00F12A3A"/>
    <w:rsid w:val="00F132AD"/>
    <w:rsid w:val="00F1359A"/>
    <w:rsid w:val="00F13D8D"/>
    <w:rsid w:val="00F1434B"/>
    <w:rsid w:val="00F1465D"/>
    <w:rsid w:val="00F151B5"/>
    <w:rsid w:val="00F15F4F"/>
    <w:rsid w:val="00F17B61"/>
    <w:rsid w:val="00F20205"/>
    <w:rsid w:val="00F2099F"/>
    <w:rsid w:val="00F21A4E"/>
    <w:rsid w:val="00F21C08"/>
    <w:rsid w:val="00F21CCE"/>
    <w:rsid w:val="00F22121"/>
    <w:rsid w:val="00F222DE"/>
    <w:rsid w:val="00F22BE9"/>
    <w:rsid w:val="00F23406"/>
    <w:rsid w:val="00F248A3"/>
    <w:rsid w:val="00F24A1F"/>
    <w:rsid w:val="00F24C8E"/>
    <w:rsid w:val="00F24F6C"/>
    <w:rsid w:val="00F253BD"/>
    <w:rsid w:val="00F25FD7"/>
    <w:rsid w:val="00F26398"/>
    <w:rsid w:val="00F266F2"/>
    <w:rsid w:val="00F267EE"/>
    <w:rsid w:val="00F30A19"/>
    <w:rsid w:val="00F30C1E"/>
    <w:rsid w:val="00F30E9E"/>
    <w:rsid w:val="00F314F2"/>
    <w:rsid w:val="00F31FC1"/>
    <w:rsid w:val="00F326E0"/>
    <w:rsid w:val="00F33511"/>
    <w:rsid w:val="00F33AC2"/>
    <w:rsid w:val="00F33B33"/>
    <w:rsid w:val="00F3468D"/>
    <w:rsid w:val="00F3695E"/>
    <w:rsid w:val="00F37FCE"/>
    <w:rsid w:val="00F403BD"/>
    <w:rsid w:val="00F40ADA"/>
    <w:rsid w:val="00F41415"/>
    <w:rsid w:val="00F4296F"/>
    <w:rsid w:val="00F439BB"/>
    <w:rsid w:val="00F43BA7"/>
    <w:rsid w:val="00F440EC"/>
    <w:rsid w:val="00F44302"/>
    <w:rsid w:val="00F445EB"/>
    <w:rsid w:val="00F44F56"/>
    <w:rsid w:val="00F45050"/>
    <w:rsid w:val="00F460C6"/>
    <w:rsid w:val="00F4639B"/>
    <w:rsid w:val="00F46482"/>
    <w:rsid w:val="00F4650A"/>
    <w:rsid w:val="00F4791A"/>
    <w:rsid w:val="00F47D84"/>
    <w:rsid w:val="00F504D0"/>
    <w:rsid w:val="00F5075D"/>
    <w:rsid w:val="00F50F3F"/>
    <w:rsid w:val="00F51A36"/>
    <w:rsid w:val="00F5209E"/>
    <w:rsid w:val="00F52279"/>
    <w:rsid w:val="00F53F58"/>
    <w:rsid w:val="00F53F83"/>
    <w:rsid w:val="00F541EC"/>
    <w:rsid w:val="00F542EB"/>
    <w:rsid w:val="00F5442F"/>
    <w:rsid w:val="00F54D42"/>
    <w:rsid w:val="00F55033"/>
    <w:rsid w:val="00F554AA"/>
    <w:rsid w:val="00F556BE"/>
    <w:rsid w:val="00F55A66"/>
    <w:rsid w:val="00F560A9"/>
    <w:rsid w:val="00F56615"/>
    <w:rsid w:val="00F5706F"/>
    <w:rsid w:val="00F572FE"/>
    <w:rsid w:val="00F577E8"/>
    <w:rsid w:val="00F57DF3"/>
    <w:rsid w:val="00F60150"/>
    <w:rsid w:val="00F604E6"/>
    <w:rsid w:val="00F6078A"/>
    <w:rsid w:val="00F609CC"/>
    <w:rsid w:val="00F60DE3"/>
    <w:rsid w:val="00F60DF9"/>
    <w:rsid w:val="00F61013"/>
    <w:rsid w:val="00F610A9"/>
    <w:rsid w:val="00F613A1"/>
    <w:rsid w:val="00F61491"/>
    <w:rsid w:val="00F6157F"/>
    <w:rsid w:val="00F6166C"/>
    <w:rsid w:val="00F61A75"/>
    <w:rsid w:val="00F61E3F"/>
    <w:rsid w:val="00F62141"/>
    <w:rsid w:val="00F625BA"/>
    <w:rsid w:val="00F62C08"/>
    <w:rsid w:val="00F62F79"/>
    <w:rsid w:val="00F631C3"/>
    <w:rsid w:val="00F631F1"/>
    <w:rsid w:val="00F63398"/>
    <w:rsid w:val="00F6341E"/>
    <w:rsid w:val="00F634C1"/>
    <w:rsid w:val="00F646AB"/>
    <w:rsid w:val="00F64708"/>
    <w:rsid w:val="00F64910"/>
    <w:rsid w:val="00F65B08"/>
    <w:rsid w:val="00F65E90"/>
    <w:rsid w:val="00F66BC7"/>
    <w:rsid w:val="00F66FC6"/>
    <w:rsid w:val="00F70D53"/>
    <w:rsid w:val="00F70F13"/>
    <w:rsid w:val="00F7126B"/>
    <w:rsid w:val="00F712A9"/>
    <w:rsid w:val="00F713D8"/>
    <w:rsid w:val="00F71621"/>
    <w:rsid w:val="00F71D8F"/>
    <w:rsid w:val="00F72C05"/>
    <w:rsid w:val="00F72F0E"/>
    <w:rsid w:val="00F73E37"/>
    <w:rsid w:val="00F7531A"/>
    <w:rsid w:val="00F75A26"/>
    <w:rsid w:val="00F773D1"/>
    <w:rsid w:val="00F7743B"/>
    <w:rsid w:val="00F775DE"/>
    <w:rsid w:val="00F77C6C"/>
    <w:rsid w:val="00F77CB8"/>
    <w:rsid w:val="00F8031C"/>
    <w:rsid w:val="00F804A1"/>
    <w:rsid w:val="00F809E5"/>
    <w:rsid w:val="00F80D84"/>
    <w:rsid w:val="00F81047"/>
    <w:rsid w:val="00F8138C"/>
    <w:rsid w:val="00F8165B"/>
    <w:rsid w:val="00F82E4C"/>
    <w:rsid w:val="00F83AAC"/>
    <w:rsid w:val="00F842A8"/>
    <w:rsid w:val="00F8473E"/>
    <w:rsid w:val="00F84C3D"/>
    <w:rsid w:val="00F85BC3"/>
    <w:rsid w:val="00F8667A"/>
    <w:rsid w:val="00F86799"/>
    <w:rsid w:val="00F913AD"/>
    <w:rsid w:val="00F926DB"/>
    <w:rsid w:val="00F92A4C"/>
    <w:rsid w:val="00F93028"/>
    <w:rsid w:val="00F9328B"/>
    <w:rsid w:val="00F93D08"/>
    <w:rsid w:val="00F94269"/>
    <w:rsid w:val="00F9477F"/>
    <w:rsid w:val="00F94A90"/>
    <w:rsid w:val="00F94C0F"/>
    <w:rsid w:val="00F9506F"/>
    <w:rsid w:val="00F95C59"/>
    <w:rsid w:val="00F95F88"/>
    <w:rsid w:val="00F96F44"/>
    <w:rsid w:val="00F9708F"/>
    <w:rsid w:val="00F97485"/>
    <w:rsid w:val="00F97831"/>
    <w:rsid w:val="00F97833"/>
    <w:rsid w:val="00FA0C78"/>
    <w:rsid w:val="00FA0E2B"/>
    <w:rsid w:val="00FA138F"/>
    <w:rsid w:val="00FA1662"/>
    <w:rsid w:val="00FA19FC"/>
    <w:rsid w:val="00FA384B"/>
    <w:rsid w:val="00FA38B9"/>
    <w:rsid w:val="00FA3C84"/>
    <w:rsid w:val="00FA5D87"/>
    <w:rsid w:val="00FA70F7"/>
    <w:rsid w:val="00FA76F4"/>
    <w:rsid w:val="00FA774A"/>
    <w:rsid w:val="00FB01D5"/>
    <w:rsid w:val="00FB03FC"/>
    <w:rsid w:val="00FB0C76"/>
    <w:rsid w:val="00FB1546"/>
    <w:rsid w:val="00FB2429"/>
    <w:rsid w:val="00FB2822"/>
    <w:rsid w:val="00FB4946"/>
    <w:rsid w:val="00FB6F7A"/>
    <w:rsid w:val="00FB78F6"/>
    <w:rsid w:val="00FC06D1"/>
    <w:rsid w:val="00FC0819"/>
    <w:rsid w:val="00FC14DC"/>
    <w:rsid w:val="00FC157C"/>
    <w:rsid w:val="00FC162D"/>
    <w:rsid w:val="00FC1845"/>
    <w:rsid w:val="00FC2133"/>
    <w:rsid w:val="00FC304B"/>
    <w:rsid w:val="00FC35A5"/>
    <w:rsid w:val="00FC3E57"/>
    <w:rsid w:val="00FC3EF9"/>
    <w:rsid w:val="00FC4645"/>
    <w:rsid w:val="00FC4731"/>
    <w:rsid w:val="00FC517D"/>
    <w:rsid w:val="00FC64FF"/>
    <w:rsid w:val="00FC6A39"/>
    <w:rsid w:val="00FC7D41"/>
    <w:rsid w:val="00FD03AA"/>
    <w:rsid w:val="00FD0765"/>
    <w:rsid w:val="00FD10FD"/>
    <w:rsid w:val="00FD11A6"/>
    <w:rsid w:val="00FD25FE"/>
    <w:rsid w:val="00FD2939"/>
    <w:rsid w:val="00FD30E2"/>
    <w:rsid w:val="00FD3782"/>
    <w:rsid w:val="00FD39FE"/>
    <w:rsid w:val="00FD4B1D"/>
    <w:rsid w:val="00FD5C57"/>
    <w:rsid w:val="00FD5CCF"/>
    <w:rsid w:val="00FD6A51"/>
    <w:rsid w:val="00FD6BF1"/>
    <w:rsid w:val="00FD729E"/>
    <w:rsid w:val="00FD7EB4"/>
    <w:rsid w:val="00FD7FE5"/>
    <w:rsid w:val="00FE1246"/>
    <w:rsid w:val="00FE15B3"/>
    <w:rsid w:val="00FE1BF6"/>
    <w:rsid w:val="00FE262C"/>
    <w:rsid w:val="00FE2F40"/>
    <w:rsid w:val="00FE36EF"/>
    <w:rsid w:val="00FE3884"/>
    <w:rsid w:val="00FE3C80"/>
    <w:rsid w:val="00FE481E"/>
    <w:rsid w:val="00FE4F48"/>
    <w:rsid w:val="00FE50C6"/>
    <w:rsid w:val="00FE52F4"/>
    <w:rsid w:val="00FE56E9"/>
    <w:rsid w:val="00FE58D9"/>
    <w:rsid w:val="00FE5C65"/>
    <w:rsid w:val="00FE6176"/>
    <w:rsid w:val="00FE67E5"/>
    <w:rsid w:val="00FE6D42"/>
    <w:rsid w:val="00FE6F07"/>
    <w:rsid w:val="00FE6F62"/>
    <w:rsid w:val="00FE7091"/>
    <w:rsid w:val="00FE7B91"/>
    <w:rsid w:val="00FE7FF4"/>
    <w:rsid w:val="00FF138C"/>
    <w:rsid w:val="00FF22D5"/>
    <w:rsid w:val="00FF25B4"/>
    <w:rsid w:val="00FF357B"/>
    <w:rsid w:val="00FF3960"/>
    <w:rsid w:val="00FF46A4"/>
    <w:rsid w:val="00FF4B13"/>
    <w:rsid w:val="00FF52A7"/>
    <w:rsid w:val="00FF6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2B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02AD"/>
    <w:pPr>
      <w:widowControl w:val="0"/>
      <w:spacing w:line="0" w:lineRule="atLeast"/>
      <w:jc w:val="both"/>
    </w:pPr>
    <w:rPr>
      <w:rFonts w:eastAsia="標楷體"/>
      <w:kern w:val="2"/>
      <w:sz w:val="24"/>
    </w:rPr>
  </w:style>
  <w:style w:type="paragraph" w:styleId="10">
    <w:name w:val="heading 1"/>
    <w:aliases w:val="章節"/>
    <w:basedOn w:val="a0"/>
    <w:next w:val="a0"/>
    <w:qFormat/>
    <w:rsid w:val="00420099"/>
    <w:pPr>
      <w:keepNext/>
      <w:numPr>
        <w:numId w:val="1"/>
      </w:numPr>
      <w:spacing w:before="180" w:after="180" w:line="520" w:lineRule="exact"/>
      <w:jc w:val="center"/>
      <w:outlineLvl w:val="0"/>
    </w:pPr>
    <w:rPr>
      <w:b/>
      <w:bCs/>
      <w:kern w:val="52"/>
      <w:sz w:val="40"/>
      <w:szCs w:val="52"/>
    </w:rPr>
  </w:style>
  <w:style w:type="paragraph" w:styleId="2">
    <w:name w:val="heading 2"/>
    <w:aliases w:val="一"/>
    <w:basedOn w:val="a0"/>
    <w:link w:val="20"/>
    <w:qFormat/>
    <w:rsid w:val="00332FBB"/>
    <w:pPr>
      <w:keepNext/>
      <w:numPr>
        <w:numId w:val="2"/>
      </w:numPr>
      <w:snapToGrid w:val="0"/>
      <w:spacing w:beforeLines="100" w:line="520" w:lineRule="exact"/>
      <w:outlineLvl w:val="1"/>
    </w:pPr>
    <w:rPr>
      <w:b/>
      <w:bCs/>
      <w:sz w:val="32"/>
      <w:szCs w:val="24"/>
    </w:rPr>
  </w:style>
  <w:style w:type="paragraph" w:styleId="3">
    <w:name w:val="heading 3"/>
    <w:aliases w:val="(一)"/>
    <w:basedOn w:val="2"/>
    <w:link w:val="30"/>
    <w:qFormat/>
    <w:rsid w:val="00866921"/>
    <w:pPr>
      <w:numPr>
        <w:ilvl w:val="2"/>
        <w:numId w:val="1"/>
      </w:numPr>
      <w:spacing w:beforeLines="0"/>
      <w:outlineLvl w:val="2"/>
    </w:pPr>
    <w:rPr>
      <w:b w:val="0"/>
      <w:sz w:val="28"/>
      <w:szCs w:val="36"/>
    </w:rPr>
  </w:style>
  <w:style w:type="paragraph" w:styleId="4">
    <w:name w:val="heading 4"/>
    <w:aliases w:val="1,標題 4-1"/>
    <w:basedOn w:val="3"/>
    <w:link w:val="40"/>
    <w:qFormat/>
    <w:rsid w:val="00220166"/>
    <w:pPr>
      <w:keepNext w:val="0"/>
      <w:numPr>
        <w:ilvl w:val="3"/>
      </w:numPr>
      <w:adjustRightInd w:val="0"/>
      <w:outlineLvl w:val="3"/>
    </w:pPr>
    <w:rPr>
      <w:kern w:val="0"/>
    </w:rPr>
  </w:style>
  <w:style w:type="paragraph" w:styleId="5">
    <w:name w:val="heading 5"/>
    <w:aliases w:val="(1),標題5"/>
    <w:basedOn w:val="4"/>
    <w:link w:val="50"/>
    <w:qFormat/>
    <w:rsid w:val="00220166"/>
    <w:pPr>
      <w:numPr>
        <w:ilvl w:val="4"/>
      </w:numPr>
      <w:outlineLvl w:val="4"/>
    </w:pPr>
    <w:rPr>
      <w:bCs w:val="0"/>
    </w:rPr>
  </w:style>
  <w:style w:type="paragraph" w:styleId="6">
    <w:name w:val="heading 6"/>
    <w:aliases w:val="A"/>
    <w:basedOn w:val="5"/>
    <w:qFormat/>
    <w:rsid w:val="00220166"/>
    <w:pPr>
      <w:numPr>
        <w:ilvl w:val="5"/>
      </w:numPr>
      <w:outlineLvl w:val="5"/>
    </w:pPr>
  </w:style>
  <w:style w:type="paragraph" w:styleId="7">
    <w:name w:val="heading 7"/>
    <w:aliases w:val="(A)"/>
    <w:basedOn w:val="6"/>
    <w:qFormat/>
    <w:rsid w:val="00220166"/>
    <w:pPr>
      <w:numPr>
        <w:ilvl w:val="6"/>
      </w:numPr>
      <w:outlineLvl w:val="6"/>
    </w:pPr>
    <w:rPr>
      <w:bCs/>
    </w:rPr>
  </w:style>
  <w:style w:type="paragraph" w:styleId="8">
    <w:name w:val="heading 8"/>
    <w:aliases w:val="a"/>
    <w:basedOn w:val="7"/>
    <w:qFormat/>
    <w:rsid w:val="00220166"/>
    <w:pPr>
      <w:numPr>
        <w:ilvl w:val="7"/>
      </w:numPr>
      <w:outlineLvl w:val="7"/>
    </w:pPr>
    <w:rPr>
      <w:bCs w:val="0"/>
    </w:rPr>
  </w:style>
  <w:style w:type="paragraph" w:styleId="9">
    <w:name w:val="heading 9"/>
    <w:aliases w:val="(a)"/>
    <w:basedOn w:val="8"/>
    <w:qFormat/>
    <w:rsid w:val="00220166"/>
    <w:pPr>
      <w:numPr>
        <w:ilvl w:val="8"/>
      </w:numPr>
      <w:outlineLvl w:val="8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標題 2 字元"/>
    <w:aliases w:val="一 字元"/>
    <w:basedOn w:val="a1"/>
    <w:link w:val="2"/>
    <w:rsid w:val="002504C9"/>
    <w:rPr>
      <w:rFonts w:eastAsia="標楷體"/>
      <w:b/>
      <w:bCs/>
      <w:kern w:val="2"/>
      <w:sz w:val="32"/>
      <w:szCs w:val="24"/>
    </w:rPr>
  </w:style>
  <w:style w:type="character" w:customStyle="1" w:styleId="30">
    <w:name w:val="標題 3 字元"/>
    <w:aliases w:val="(一) 字元"/>
    <w:basedOn w:val="a1"/>
    <w:link w:val="3"/>
    <w:rsid w:val="00A924EE"/>
    <w:rPr>
      <w:rFonts w:eastAsia="標楷體"/>
      <w:bCs/>
      <w:kern w:val="2"/>
      <w:sz w:val="28"/>
      <w:szCs w:val="36"/>
    </w:rPr>
  </w:style>
  <w:style w:type="character" w:customStyle="1" w:styleId="40">
    <w:name w:val="標題 4 字元"/>
    <w:aliases w:val="1 字元,標題 4-1 字元"/>
    <w:basedOn w:val="a1"/>
    <w:link w:val="4"/>
    <w:rsid w:val="00A924EE"/>
    <w:rPr>
      <w:rFonts w:eastAsia="標楷體"/>
      <w:bCs/>
      <w:sz w:val="28"/>
      <w:szCs w:val="36"/>
    </w:rPr>
  </w:style>
  <w:style w:type="character" w:customStyle="1" w:styleId="50">
    <w:name w:val="標題 5 字元"/>
    <w:aliases w:val="(1) 字元,標題5 字元"/>
    <w:link w:val="5"/>
    <w:rsid w:val="009928FE"/>
    <w:rPr>
      <w:rFonts w:eastAsia="標楷體"/>
      <w:sz w:val="28"/>
      <w:szCs w:val="36"/>
    </w:rPr>
  </w:style>
  <w:style w:type="paragraph" w:styleId="a4">
    <w:name w:val="Document Map"/>
    <w:basedOn w:val="a0"/>
    <w:semiHidden/>
    <w:rsid w:val="00220166"/>
    <w:pPr>
      <w:shd w:val="clear" w:color="auto" w:fill="000080"/>
    </w:pPr>
    <w:rPr>
      <w:rFonts w:ascii="Arial" w:eastAsia="新細明體" w:hAnsi="Arial"/>
    </w:rPr>
  </w:style>
  <w:style w:type="paragraph" w:customStyle="1" w:styleId="-">
    <w:name w:val="標題-目錄"/>
    <w:basedOn w:val="a0"/>
    <w:rsid w:val="00220166"/>
    <w:pPr>
      <w:ind w:leftChars="1174" w:left="3522" w:rightChars="1151" w:right="3453"/>
      <w:jc w:val="distribute"/>
    </w:pPr>
    <w:rPr>
      <w:b/>
      <w:bCs/>
      <w:kern w:val="0"/>
      <w:sz w:val="40"/>
    </w:rPr>
  </w:style>
  <w:style w:type="paragraph" w:customStyle="1" w:styleId="-0">
    <w:name w:val="標題-表"/>
    <w:basedOn w:val="-1"/>
    <w:next w:val="a0"/>
    <w:rsid w:val="00D04D50"/>
    <w:pPr>
      <w:spacing w:afterLines="0"/>
    </w:pPr>
  </w:style>
  <w:style w:type="paragraph" w:customStyle="1" w:styleId="-1">
    <w:name w:val="標題-相片"/>
    <w:basedOn w:val="a0"/>
    <w:rsid w:val="002B60A0"/>
    <w:pPr>
      <w:spacing w:before="204" w:afterLines="100"/>
      <w:jc w:val="center"/>
    </w:pPr>
    <w:rPr>
      <w:bCs/>
      <w:sz w:val="26"/>
    </w:rPr>
  </w:style>
  <w:style w:type="paragraph" w:customStyle="1" w:styleId="-2">
    <w:name w:val="標題-圖"/>
    <w:basedOn w:val="a0"/>
    <w:next w:val="a0"/>
    <w:link w:val="-3"/>
    <w:rsid w:val="007151DE"/>
    <w:pPr>
      <w:spacing w:afterLines="50"/>
      <w:jc w:val="center"/>
    </w:pPr>
    <w:rPr>
      <w:sz w:val="26"/>
    </w:rPr>
  </w:style>
  <w:style w:type="character" w:customStyle="1" w:styleId="-3">
    <w:name w:val="標題-圖 字元"/>
    <w:link w:val="-2"/>
    <w:rsid w:val="007151DE"/>
    <w:rPr>
      <w:rFonts w:eastAsia="標楷體"/>
      <w:kern w:val="2"/>
      <w:sz w:val="26"/>
    </w:rPr>
  </w:style>
  <w:style w:type="paragraph" w:customStyle="1" w:styleId="1-">
    <w:name w:val="縮1-章節"/>
    <w:basedOn w:val="a0"/>
    <w:link w:val="1-0"/>
    <w:rsid w:val="00420099"/>
    <w:pPr>
      <w:spacing w:line="480" w:lineRule="exact"/>
      <w:ind w:firstLineChars="200" w:firstLine="200"/>
    </w:pPr>
    <w:rPr>
      <w:sz w:val="28"/>
    </w:rPr>
  </w:style>
  <w:style w:type="character" w:customStyle="1" w:styleId="1-0">
    <w:name w:val="縮1-章節 字元"/>
    <w:link w:val="1-"/>
    <w:rsid w:val="00420099"/>
    <w:rPr>
      <w:rFonts w:eastAsia="標楷體"/>
      <w:kern w:val="2"/>
      <w:sz w:val="28"/>
    </w:rPr>
  </w:style>
  <w:style w:type="paragraph" w:customStyle="1" w:styleId="2-">
    <w:name w:val="縮2-一"/>
    <w:basedOn w:val="1-"/>
    <w:link w:val="2-0"/>
    <w:rsid w:val="00420099"/>
    <w:pPr>
      <w:ind w:leftChars="225" w:left="225"/>
    </w:pPr>
  </w:style>
  <w:style w:type="character" w:customStyle="1" w:styleId="2-0">
    <w:name w:val="縮2-一 字元"/>
    <w:link w:val="2-"/>
    <w:rsid w:val="00420099"/>
    <w:rPr>
      <w:rFonts w:eastAsia="標楷體"/>
      <w:kern w:val="2"/>
      <w:sz w:val="28"/>
    </w:rPr>
  </w:style>
  <w:style w:type="paragraph" w:customStyle="1" w:styleId="3-">
    <w:name w:val="縮3-(一)"/>
    <w:basedOn w:val="2-"/>
    <w:link w:val="3-0"/>
    <w:rsid w:val="00220166"/>
    <w:pPr>
      <w:ind w:leftChars="400" w:left="400"/>
    </w:pPr>
  </w:style>
  <w:style w:type="character" w:customStyle="1" w:styleId="3-0">
    <w:name w:val="縮3-(一) 字元"/>
    <w:link w:val="3-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4-1">
    <w:name w:val="縮4-1"/>
    <w:basedOn w:val="3-"/>
    <w:link w:val="4-10"/>
    <w:rsid w:val="00220166"/>
    <w:pPr>
      <w:ind w:leftChars="450" w:left="450"/>
    </w:pPr>
  </w:style>
  <w:style w:type="character" w:customStyle="1" w:styleId="4-10">
    <w:name w:val="縮4-1 字元"/>
    <w:link w:val="4-1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5-1">
    <w:name w:val="縮5-(1)"/>
    <w:basedOn w:val="4-1"/>
    <w:rsid w:val="00220166"/>
    <w:pPr>
      <w:ind w:leftChars="550" w:left="550"/>
    </w:pPr>
  </w:style>
  <w:style w:type="paragraph" w:customStyle="1" w:styleId="6-A">
    <w:name w:val="縮6-A"/>
    <w:basedOn w:val="5-1"/>
    <w:rsid w:val="00220166"/>
    <w:pPr>
      <w:ind w:leftChars="652" w:left="1956" w:firstLine="600"/>
    </w:pPr>
  </w:style>
  <w:style w:type="paragraph" w:customStyle="1" w:styleId="7-A">
    <w:name w:val="縮7-(A)"/>
    <w:basedOn w:val="6-A"/>
    <w:rsid w:val="00220166"/>
    <w:pPr>
      <w:ind w:leftChars="752" w:left="2256"/>
    </w:pPr>
  </w:style>
  <w:style w:type="paragraph" w:customStyle="1" w:styleId="8-a">
    <w:name w:val="縮8-a"/>
    <w:basedOn w:val="7-A"/>
    <w:rsid w:val="00220166"/>
    <w:pPr>
      <w:ind w:leftChars="857" w:left="2571"/>
    </w:pPr>
  </w:style>
  <w:style w:type="paragraph" w:customStyle="1" w:styleId="9-a">
    <w:name w:val="縮9-(a)"/>
    <w:basedOn w:val="8-a"/>
    <w:rsid w:val="00220166"/>
    <w:pPr>
      <w:ind w:leftChars="972" w:left="2916"/>
    </w:pPr>
  </w:style>
  <w:style w:type="paragraph" w:styleId="a5">
    <w:name w:val="header"/>
    <w:basedOn w:val="a0"/>
    <w:link w:val="a6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uiPriority w:val="99"/>
    <w:rsid w:val="002D0BA0"/>
    <w:rPr>
      <w:rFonts w:eastAsia="標楷體"/>
      <w:kern w:val="2"/>
    </w:rPr>
  </w:style>
  <w:style w:type="paragraph" w:styleId="a7">
    <w:name w:val="footer"/>
    <w:basedOn w:val="a0"/>
    <w:link w:val="a8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uiPriority w:val="99"/>
    <w:rsid w:val="003136EB"/>
    <w:rPr>
      <w:rFonts w:eastAsia="標楷體"/>
      <w:kern w:val="2"/>
    </w:rPr>
  </w:style>
  <w:style w:type="paragraph" w:styleId="a9">
    <w:name w:val="table of figures"/>
    <w:basedOn w:val="a0"/>
    <w:next w:val="a0"/>
    <w:uiPriority w:val="99"/>
    <w:rsid w:val="009625B9"/>
    <w:pPr>
      <w:spacing w:line="480" w:lineRule="exact"/>
      <w:ind w:left="200" w:hangingChars="200" w:hanging="200"/>
    </w:pPr>
    <w:rPr>
      <w:sz w:val="28"/>
    </w:rPr>
  </w:style>
  <w:style w:type="table" w:styleId="aa">
    <w:name w:val="Table Grid"/>
    <w:basedOn w:val="a2"/>
    <w:uiPriority w:val="59"/>
    <w:rsid w:val="0003597D"/>
    <w:pPr>
      <w:widowControl w:val="0"/>
      <w:spacing w:line="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0"/>
    <w:next w:val="a0"/>
    <w:uiPriority w:val="39"/>
    <w:unhideWhenUsed/>
    <w:qFormat/>
    <w:rsid w:val="009A70F0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character" w:styleId="ac">
    <w:name w:val="Hyperlink"/>
    <w:uiPriority w:val="99"/>
    <w:unhideWhenUsed/>
    <w:rsid w:val="009A70F0"/>
    <w:rPr>
      <w:color w:val="0000FF"/>
      <w:u w:val="single"/>
    </w:rPr>
  </w:style>
  <w:style w:type="paragraph" w:styleId="ad">
    <w:name w:val="List Paragraph"/>
    <w:basedOn w:val="a0"/>
    <w:link w:val="ae"/>
    <w:uiPriority w:val="34"/>
    <w:qFormat/>
    <w:rsid w:val="00BE5C5E"/>
    <w:pPr>
      <w:spacing w:line="240" w:lineRule="auto"/>
      <w:ind w:leftChars="200" w:left="480"/>
      <w:jc w:val="left"/>
    </w:pPr>
    <w:rPr>
      <w:rFonts w:eastAsia="新細明體"/>
    </w:rPr>
  </w:style>
  <w:style w:type="character" w:customStyle="1" w:styleId="ae">
    <w:name w:val="清單段落 字元"/>
    <w:basedOn w:val="a1"/>
    <w:link w:val="ad"/>
    <w:uiPriority w:val="1"/>
    <w:locked/>
    <w:rsid w:val="00E76A11"/>
    <w:rPr>
      <w:kern w:val="2"/>
      <w:sz w:val="24"/>
    </w:rPr>
  </w:style>
  <w:style w:type="paragraph" w:styleId="11">
    <w:name w:val="toc 1"/>
    <w:basedOn w:val="a0"/>
    <w:next w:val="a0"/>
    <w:autoRedefine/>
    <w:uiPriority w:val="39"/>
    <w:rsid w:val="007872AE"/>
    <w:pPr>
      <w:tabs>
        <w:tab w:val="right" w:leader="dot" w:pos="9061"/>
      </w:tabs>
      <w:spacing w:line="480" w:lineRule="exact"/>
    </w:pPr>
    <w:rPr>
      <w:sz w:val="28"/>
    </w:rPr>
  </w:style>
  <w:style w:type="paragraph" w:styleId="21">
    <w:name w:val="toc 2"/>
    <w:basedOn w:val="a0"/>
    <w:next w:val="a0"/>
    <w:autoRedefine/>
    <w:uiPriority w:val="39"/>
    <w:rsid w:val="00BB286C"/>
    <w:pPr>
      <w:tabs>
        <w:tab w:val="left" w:pos="1440"/>
        <w:tab w:val="right" w:leader="dot" w:pos="9061"/>
      </w:tabs>
      <w:spacing w:line="480" w:lineRule="exact"/>
      <w:ind w:leftChars="200" w:left="480"/>
    </w:pPr>
    <w:rPr>
      <w:sz w:val="28"/>
    </w:rPr>
  </w:style>
  <w:style w:type="paragraph" w:styleId="31">
    <w:name w:val="toc 3"/>
    <w:basedOn w:val="a0"/>
    <w:next w:val="a0"/>
    <w:autoRedefine/>
    <w:uiPriority w:val="39"/>
    <w:rsid w:val="00216970"/>
    <w:pPr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216970"/>
    <w:pPr>
      <w:spacing w:line="240" w:lineRule="auto"/>
      <w:ind w:leftChars="600" w:left="1440"/>
      <w:jc w:val="left"/>
    </w:pPr>
    <w:rPr>
      <w:rFonts w:ascii="Calibri" w:eastAsia="新細明體" w:hAnsi="Calibri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216970"/>
    <w:pPr>
      <w:spacing w:line="240" w:lineRule="auto"/>
      <w:ind w:leftChars="800" w:left="1920"/>
      <w:jc w:val="left"/>
    </w:pPr>
    <w:rPr>
      <w:rFonts w:ascii="Calibri" w:eastAsia="新細明體" w:hAnsi="Calibr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216970"/>
    <w:pPr>
      <w:spacing w:line="240" w:lineRule="auto"/>
      <w:ind w:leftChars="1000" w:left="2400"/>
      <w:jc w:val="left"/>
    </w:pPr>
    <w:rPr>
      <w:rFonts w:ascii="Calibri" w:eastAsia="新細明體" w:hAnsi="Calibr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216970"/>
    <w:pPr>
      <w:spacing w:line="240" w:lineRule="auto"/>
      <w:ind w:leftChars="1200" w:left="2880"/>
      <w:jc w:val="left"/>
    </w:pPr>
    <w:rPr>
      <w:rFonts w:ascii="Calibri" w:eastAsia="新細明體" w:hAnsi="Calibr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216970"/>
    <w:pPr>
      <w:spacing w:line="240" w:lineRule="auto"/>
      <w:ind w:leftChars="1400" w:left="3360"/>
      <w:jc w:val="left"/>
    </w:pPr>
    <w:rPr>
      <w:rFonts w:ascii="Calibri" w:eastAsia="新細明體" w:hAnsi="Calibr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216970"/>
    <w:pPr>
      <w:spacing w:line="240" w:lineRule="auto"/>
      <w:ind w:leftChars="1600" w:left="3840"/>
      <w:jc w:val="left"/>
    </w:pPr>
    <w:rPr>
      <w:rFonts w:ascii="Calibri" w:eastAsia="新細明體" w:hAnsi="Calibri"/>
      <w:szCs w:val="22"/>
    </w:rPr>
  </w:style>
  <w:style w:type="paragraph" w:customStyle="1" w:styleId="01-">
    <w:name w:val="01封面-標題"/>
    <w:basedOn w:val="a0"/>
    <w:qFormat/>
    <w:rsid w:val="00BC6CB7"/>
    <w:pPr>
      <w:spacing w:line="1100" w:lineRule="exact"/>
      <w:jc w:val="center"/>
    </w:pPr>
    <w:rPr>
      <w:b/>
      <w:sz w:val="48"/>
      <w:szCs w:val="24"/>
    </w:rPr>
  </w:style>
  <w:style w:type="paragraph" w:customStyle="1" w:styleId="02-">
    <w:name w:val="02封面-英文標題"/>
    <w:next w:val="a0"/>
    <w:rsid w:val="00BC6CB7"/>
    <w:pPr>
      <w:spacing w:line="760" w:lineRule="exact"/>
      <w:jc w:val="center"/>
    </w:pPr>
    <w:rPr>
      <w:rFonts w:eastAsia="Times New Roman"/>
      <w:kern w:val="2"/>
      <w:sz w:val="36"/>
      <w:szCs w:val="24"/>
    </w:rPr>
  </w:style>
  <w:style w:type="paragraph" w:customStyle="1" w:styleId="03-">
    <w:name w:val="03封面-機關名稱"/>
    <w:qFormat/>
    <w:rsid w:val="00BC6CB7"/>
    <w:rPr>
      <w:rFonts w:eastAsia="標楷體"/>
      <w:b/>
      <w:kern w:val="2"/>
      <w:sz w:val="44"/>
      <w:szCs w:val="24"/>
    </w:rPr>
  </w:style>
  <w:style w:type="paragraph" w:customStyle="1" w:styleId="af">
    <w:name w:val="委員頭銜"/>
    <w:basedOn w:val="1"/>
    <w:qFormat/>
    <w:rsid w:val="00C91325"/>
    <w:pPr>
      <w:numPr>
        <w:numId w:val="0"/>
      </w:numPr>
    </w:pPr>
    <w:rPr>
      <w:b/>
    </w:rPr>
  </w:style>
  <w:style w:type="paragraph" w:customStyle="1" w:styleId="1">
    <w:name w:val="審查意見1."/>
    <w:basedOn w:val="a0"/>
    <w:qFormat/>
    <w:rsid w:val="00671696"/>
    <w:pPr>
      <w:numPr>
        <w:numId w:val="4"/>
      </w:numPr>
      <w:spacing w:line="400" w:lineRule="exact"/>
      <w:ind w:right="130"/>
    </w:pPr>
    <w:rPr>
      <w:szCs w:val="28"/>
    </w:rPr>
  </w:style>
  <w:style w:type="paragraph" w:customStyle="1" w:styleId="a">
    <w:name w:val="(a)審查意見"/>
    <w:basedOn w:val="1"/>
    <w:qFormat/>
    <w:rsid w:val="00203374"/>
    <w:pPr>
      <w:numPr>
        <w:numId w:val="3"/>
      </w:numPr>
    </w:pPr>
  </w:style>
  <w:style w:type="character" w:styleId="af0">
    <w:name w:val="FollowedHyperlink"/>
    <w:rsid w:val="002E2BF6"/>
    <w:rPr>
      <w:color w:val="800080"/>
      <w:u w:val="single"/>
    </w:rPr>
  </w:style>
  <w:style w:type="paragraph" w:customStyle="1" w:styleId="-4">
    <w:name w:val="圖表-註"/>
    <w:basedOn w:val="a0"/>
    <w:link w:val="-5"/>
    <w:qFormat/>
    <w:rsid w:val="006B2DC7"/>
    <w:pPr>
      <w:spacing w:line="360" w:lineRule="exact"/>
    </w:pPr>
    <w:rPr>
      <w:sz w:val="20"/>
    </w:rPr>
  </w:style>
  <w:style w:type="character" w:customStyle="1" w:styleId="-5">
    <w:name w:val="圖表-註 字元"/>
    <w:link w:val="-4"/>
    <w:rsid w:val="006B2DC7"/>
    <w:rPr>
      <w:rFonts w:eastAsia="標楷體"/>
      <w:kern w:val="2"/>
    </w:rPr>
  </w:style>
  <w:style w:type="paragraph" w:styleId="af1">
    <w:name w:val="Balloon Text"/>
    <w:basedOn w:val="a0"/>
    <w:link w:val="af2"/>
    <w:rsid w:val="001A05A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rsid w:val="001A05A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3">
    <w:name w:val="page number"/>
    <w:basedOn w:val="a1"/>
    <w:rsid w:val="00307F1D"/>
  </w:style>
  <w:style w:type="paragraph" w:customStyle="1" w:styleId="af4">
    <w:name w:val="圖表名稱"/>
    <w:basedOn w:val="a0"/>
    <w:rsid w:val="0043738B"/>
    <w:pPr>
      <w:spacing w:line="240" w:lineRule="auto"/>
      <w:jc w:val="center"/>
    </w:pPr>
    <w:rPr>
      <w:sz w:val="28"/>
      <w:szCs w:val="28"/>
    </w:rPr>
  </w:style>
  <w:style w:type="paragraph" w:customStyle="1" w:styleId="32">
    <w:name w:val="內文3"/>
    <w:basedOn w:val="03-"/>
    <w:uiPriority w:val="99"/>
    <w:rsid w:val="00682B42"/>
    <w:pPr>
      <w:ind w:leftChars="236" w:left="566"/>
    </w:pPr>
  </w:style>
  <w:style w:type="paragraph" w:styleId="af5">
    <w:name w:val="caption"/>
    <w:basedOn w:val="a0"/>
    <w:next w:val="a0"/>
    <w:unhideWhenUsed/>
    <w:qFormat/>
    <w:rsid w:val="00644095"/>
    <w:rPr>
      <w:sz w:val="20"/>
    </w:rPr>
  </w:style>
  <w:style w:type="character" w:styleId="af6">
    <w:name w:val="annotation reference"/>
    <w:basedOn w:val="a1"/>
    <w:unhideWhenUsed/>
    <w:rsid w:val="002F7FE4"/>
    <w:rPr>
      <w:sz w:val="18"/>
      <w:szCs w:val="18"/>
    </w:rPr>
  </w:style>
  <w:style w:type="paragraph" w:styleId="af7">
    <w:name w:val="annotation text"/>
    <w:basedOn w:val="a0"/>
    <w:link w:val="af8"/>
    <w:unhideWhenUsed/>
    <w:rsid w:val="002F7FE4"/>
    <w:pPr>
      <w:jc w:val="left"/>
    </w:pPr>
  </w:style>
  <w:style w:type="character" w:customStyle="1" w:styleId="af8">
    <w:name w:val="註解文字 字元"/>
    <w:basedOn w:val="a1"/>
    <w:link w:val="af7"/>
    <w:rsid w:val="002F7FE4"/>
    <w:rPr>
      <w:rFonts w:eastAsia="標楷體"/>
      <w:kern w:val="2"/>
      <w:sz w:val="24"/>
    </w:rPr>
  </w:style>
  <w:style w:type="paragraph" w:styleId="af9">
    <w:name w:val="annotation subject"/>
    <w:basedOn w:val="af7"/>
    <w:next w:val="af7"/>
    <w:link w:val="afa"/>
    <w:unhideWhenUsed/>
    <w:rsid w:val="002F7FE4"/>
    <w:rPr>
      <w:b/>
      <w:bCs/>
    </w:rPr>
  </w:style>
  <w:style w:type="character" w:customStyle="1" w:styleId="afa">
    <w:name w:val="註解主旨 字元"/>
    <w:basedOn w:val="af8"/>
    <w:link w:val="af9"/>
    <w:rsid w:val="002F7FE4"/>
    <w:rPr>
      <w:rFonts w:eastAsia="標楷體"/>
      <w:b/>
      <w:bCs/>
      <w:kern w:val="2"/>
      <w:sz w:val="24"/>
    </w:rPr>
  </w:style>
  <w:style w:type="character" w:customStyle="1" w:styleId="12">
    <w:name w:val="未解析的提及項目1"/>
    <w:basedOn w:val="a1"/>
    <w:uiPriority w:val="99"/>
    <w:semiHidden/>
    <w:unhideWhenUsed/>
    <w:rsid w:val="0011271E"/>
    <w:rPr>
      <w:color w:val="605E5C"/>
      <w:shd w:val="clear" w:color="auto" w:fill="E1DFDD"/>
    </w:rPr>
  </w:style>
  <w:style w:type="paragraph" w:styleId="Web">
    <w:name w:val="Normal (Web)"/>
    <w:basedOn w:val="a0"/>
    <w:rsid w:val="000A4AC2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customStyle="1" w:styleId="120">
    <w:name w:val="表格文字12"/>
    <w:basedOn w:val="a0"/>
    <w:qFormat/>
    <w:rsid w:val="008C3EDA"/>
    <w:pPr>
      <w:framePr w:hSpace="180" w:wrap="around" w:vAnchor="text" w:hAnchor="margin" w:xAlign="center" w:y="2"/>
      <w:adjustRightInd w:val="0"/>
      <w:snapToGrid w:val="0"/>
      <w:spacing w:line="240" w:lineRule="auto"/>
      <w:jc w:val="center"/>
    </w:pPr>
    <w:rPr>
      <w:rFonts w:ascii="標楷體" w:hAnsi="標楷體"/>
      <w:szCs w:val="28"/>
    </w:rPr>
  </w:style>
  <w:style w:type="character" w:customStyle="1" w:styleId="22">
    <w:name w:val="未解析的提及項目2"/>
    <w:basedOn w:val="a1"/>
    <w:uiPriority w:val="99"/>
    <w:semiHidden/>
    <w:unhideWhenUsed/>
    <w:rsid w:val="008C3EDA"/>
    <w:rPr>
      <w:color w:val="605E5C"/>
      <w:shd w:val="clear" w:color="auto" w:fill="E1DFDD"/>
    </w:rPr>
  </w:style>
  <w:style w:type="character" w:customStyle="1" w:styleId="afb">
    <w:name w:val="圖目錄 字元"/>
    <w:link w:val="afc"/>
    <w:locked/>
    <w:rsid w:val="00E76A11"/>
    <w:rPr>
      <w:rFonts w:ascii="標楷體" w:eastAsia="標楷體" w:hAnsi="標楷體" w:cs="Arial"/>
      <w:bCs/>
      <w:sz w:val="32"/>
      <w:szCs w:val="32"/>
    </w:rPr>
  </w:style>
  <w:style w:type="paragraph" w:customStyle="1" w:styleId="afc">
    <w:name w:val="圖目錄"/>
    <w:next w:val="a0"/>
    <w:link w:val="afb"/>
    <w:autoRedefine/>
    <w:rsid w:val="00E76A11"/>
    <w:pPr>
      <w:spacing w:beforeLines="50" w:afterLines="50"/>
      <w:jc w:val="center"/>
    </w:pPr>
    <w:rPr>
      <w:rFonts w:ascii="標楷體" w:eastAsia="標楷體" w:hAnsi="標楷體" w:cs="Arial"/>
      <w:bCs/>
      <w:sz w:val="32"/>
      <w:szCs w:val="32"/>
    </w:rPr>
  </w:style>
  <w:style w:type="paragraph" w:styleId="afd">
    <w:name w:val="Plain Text"/>
    <w:basedOn w:val="a0"/>
    <w:link w:val="afe"/>
    <w:unhideWhenUsed/>
    <w:rsid w:val="00E76A11"/>
    <w:pPr>
      <w:spacing w:line="240" w:lineRule="auto"/>
      <w:jc w:val="left"/>
    </w:pPr>
    <w:rPr>
      <w:rFonts w:ascii="細明體" w:eastAsia="細明體" w:hAnsi="Courier New" w:cs="Courier New"/>
      <w:szCs w:val="24"/>
    </w:rPr>
  </w:style>
  <w:style w:type="character" w:customStyle="1" w:styleId="afe">
    <w:name w:val="純文字 字元"/>
    <w:basedOn w:val="a1"/>
    <w:link w:val="afd"/>
    <w:rsid w:val="00E76A11"/>
    <w:rPr>
      <w:rFonts w:ascii="細明體" w:eastAsia="細明體" w:hAnsi="Courier New" w:cs="Courier New"/>
      <w:kern w:val="2"/>
      <w:sz w:val="24"/>
      <w:szCs w:val="24"/>
    </w:rPr>
  </w:style>
  <w:style w:type="paragraph" w:styleId="aff">
    <w:name w:val="Block Text"/>
    <w:basedOn w:val="a0"/>
    <w:rsid w:val="00E76A11"/>
    <w:pPr>
      <w:spacing w:line="240" w:lineRule="auto"/>
      <w:ind w:left="113" w:right="113"/>
    </w:pPr>
    <w:rPr>
      <w:rFonts w:eastAsia="華康公文系統字型"/>
      <w:szCs w:val="24"/>
    </w:rPr>
  </w:style>
  <w:style w:type="paragraph" w:styleId="aff0">
    <w:name w:val="Body Text"/>
    <w:basedOn w:val="a0"/>
    <w:link w:val="aff1"/>
    <w:uiPriority w:val="99"/>
    <w:unhideWhenUsed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aff1">
    <w:name w:val="本文 字元"/>
    <w:basedOn w:val="a1"/>
    <w:link w:val="aff0"/>
    <w:uiPriority w:val="99"/>
    <w:rsid w:val="00E76A11"/>
    <w:rPr>
      <w:rFonts w:ascii="新細明體" w:hAnsi="新細明體" w:cs="新細明體"/>
      <w:sz w:val="24"/>
      <w:szCs w:val="24"/>
    </w:rPr>
  </w:style>
  <w:style w:type="paragraph" w:customStyle="1" w:styleId="a00">
    <w:name w:val="a0"/>
    <w:basedOn w:val="a0"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aff2">
    <w:name w:val="表文"/>
    <w:basedOn w:val="a0"/>
    <w:rsid w:val="009743B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480" w:lineRule="exact"/>
      <w:ind w:left="57" w:right="57"/>
      <w:textAlignment w:val="center"/>
    </w:pPr>
    <w:rPr>
      <w:rFonts w:ascii="標楷體" w:hAnsi="標楷體"/>
      <w:sz w:val="26"/>
    </w:rPr>
  </w:style>
  <w:style w:type="character" w:customStyle="1" w:styleId="33">
    <w:name w:val="未解析的提及項目3"/>
    <w:basedOn w:val="a1"/>
    <w:uiPriority w:val="99"/>
    <w:semiHidden/>
    <w:unhideWhenUsed/>
    <w:rsid w:val="00CD078A"/>
    <w:rPr>
      <w:color w:val="605E5C"/>
      <w:shd w:val="clear" w:color="auto" w:fill="E1DFDD"/>
    </w:rPr>
  </w:style>
  <w:style w:type="paragraph" w:customStyle="1" w:styleId="T2">
    <w:name w:val="T2"/>
    <w:basedOn w:val="a0"/>
    <w:link w:val="T21"/>
    <w:autoRedefine/>
    <w:rsid w:val="004678B6"/>
    <w:pPr>
      <w:adjustRightInd w:val="0"/>
      <w:spacing w:afterLines="20" w:after="72" w:line="400" w:lineRule="exact"/>
      <w:jc w:val="center"/>
      <w:textAlignment w:val="baseline"/>
    </w:pPr>
    <w:rPr>
      <w:rFonts w:ascii="標楷體" w:hAnsi="標楷體"/>
      <w:b/>
      <w:bCs/>
      <w:color w:val="000000"/>
      <w:kern w:val="0"/>
      <w:sz w:val="28"/>
      <w:szCs w:val="28"/>
      <w:lang w:val="x-none" w:eastAsia="x-none"/>
    </w:rPr>
  </w:style>
  <w:style w:type="character" w:customStyle="1" w:styleId="T21">
    <w:name w:val="T2 字元1"/>
    <w:link w:val="T2"/>
    <w:rsid w:val="004678B6"/>
    <w:rPr>
      <w:rFonts w:ascii="標楷體" w:eastAsia="標楷體" w:hAnsi="標楷體"/>
      <w:b/>
      <w:bCs/>
      <w:color w:val="000000"/>
      <w:sz w:val="28"/>
      <w:szCs w:val="28"/>
      <w:lang w:val="x-none" w:eastAsia="x-none"/>
    </w:rPr>
  </w:style>
  <w:style w:type="character" w:customStyle="1" w:styleId="13">
    <w:name w:val="未解析的提及1"/>
    <w:basedOn w:val="a1"/>
    <w:uiPriority w:val="99"/>
    <w:semiHidden/>
    <w:unhideWhenUsed/>
    <w:rsid w:val="00915B5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02AD"/>
    <w:pPr>
      <w:widowControl w:val="0"/>
      <w:spacing w:line="0" w:lineRule="atLeast"/>
      <w:jc w:val="both"/>
    </w:pPr>
    <w:rPr>
      <w:rFonts w:eastAsia="標楷體"/>
      <w:kern w:val="2"/>
      <w:sz w:val="24"/>
    </w:rPr>
  </w:style>
  <w:style w:type="paragraph" w:styleId="10">
    <w:name w:val="heading 1"/>
    <w:aliases w:val="章節"/>
    <w:basedOn w:val="a0"/>
    <w:next w:val="a0"/>
    <w:qFormat/>
    <w:rsid w:val="00420099"/>
    <w:pPr>
      <w:keepNext/>
      <w:numPr>
        <w:numId w:val="1"/>
      </w:numPr>
      <w:spacing w:before="180" w:after="180" w:line="520" w:lineRule="exact"/>
      <w:jc w:val="center"/>
      <w:outlineLvl w:val="0"/>
    </w:pPr>
    <w:rPr>
      <w:b/>
      <w:bCs/>
      <w:kern w:val="52"/>
      <w:sz w:val="40"/>
      <w:szCs w:val="52"/>
    </w:rPr>
  </w:style>
  <w:style w:type="paragraph" w:styleId="2">
    <w:name w:val="heading 2"/>
    <w:aliases w:val="一"/>
    <w:basedOn w:val="a0"/>
    <w:link w:val="20"/>
    <w:qFormat/>
    <w:rsid w:val="00332FBB"/>
    <w:pPr>
      <w:keepNext/>
      <w:numPr>
        <w:numId w:val="2"/>
      </w:numPr>
      <w:snapToGrid w:val="0"/>
      <w:spacing w:beforeLines="100" w:line="520" w:lineRule="exact"/>
      <w:outlineLvl w:val="1"/>
    </w:pPr>
    <w:rPr>
      <w:b/>
      <w:bCs/>
      <w:sz w:val="32"/>
      <w:szCs w:val="24"/>
    </w:rPr>
  </w:style>
  <w:style w:type="paragraph" w:styleId="3">
    <w:name w:val="heading 3"/>
    <w:aliases w:val="(一)"/>
    <w:basedOn w:val="2"/>
    <w:link w:val="30"/>
    <w:qFormat/>
    <w:rsid w:val="00866921"/>
    <w:pPr>
      <w:numPr>
        <w:ilvl w:val="2"/>
        <w:numId w:val="1"/>
      </w:numPr>
      <w:spacing w:beforeLines="0"/>
      <w:outlineLvl w:val="2"/>
    </w:pPr>
    <w:rPr>
      <w:b w:val="0"/>
      <w:sz w:val="28"/>
      <w:szCs w:val="36"/>
    </w:rPr>
  </w:style>
  <w:style w:type="paragraph" w:styleId="4">
    <w:name w:val="heading 4"/>
    <w:aliases w:val="1,標題 4-1"/>
    <w:basedOn w:val="3"/>
    <w:link w:val="40"/>
    <w:qFormat/>
    <w:rsid w:val="00220166"/>
    <w:pPr>
      <w:keepNext w:val="0"/>
      <w:numPr>
        <w:ilvl w:val="3"/>
      </w:numPr>
      <w:adjustRightInd w:val="0"/>
      <w:outlineLvl w:val="3"/>
    </w:pPr>
    <w:rPr>
      <w:kern w:val="0"/>
    </w:rPr>
  </w:style>
  <w:style w:type="paragraph" w:styleId="5">
    <w:name w:val="heading 5"/>
    <w:aliases w:val="(1),標題5"/>
    <w:basedOn w:val="4"/>
    <w:link w:val="50"/>
    <w:qFormat/>
    <w:rsid w:val="00220166"/>
    <w:pPr>
      <w:numPr>
        <w:ilvl w:val="4"/>
      </w:numPr>
      <w:outlineLvl w:val="4"/>
    </w:pPr>
    <w:rPr>
      <w:bCs w:val="0"/>
    </w:rPr>
  </w:style>
  <w:style w:type="paragraph" w:styleId="6">
    <w:name w:val="heading 6"/>
    <w:aliases w:val="A"/>
    <w:basedOn w:val="5"/>
    <w:qFormat/>
    <w:rsid w:val="00220166"/>
    <w:pPr>
      <w:numPr>
        <w:ilvl w:val="5"/>
      </w:numPr>
      <w:outlineLvl w:val="5"/>
    </w:pPr>
  </w:style>
  <w:style w:type="paragraph" w:styleId="7">
    <w:name w:val="heading 7"/>
    <w:aliases w:val="(A)"/>
    <w:basedOn w:val="6"/>
    <w:qFormat/>
    <w:rsid w:val="00220166"/>
    <w:pPr>
      <w:numPr>
        <w:ilvl w:val="6"/>
      </w:numPr>
      <w:outlineLvl w:val="6"/>
    </w:pPr>
    <w:rPr>
      <w:bCs/>
    </w:rPr>
  </w:style>
  <w:style w:type="paragraph" w:styleId="8">
    <w:name w:val="heading 8"/>
    <w:aliases w:val="a"/>
    <w:basedOn w:val="7"/>
    <w:qFormat/>
    <w:rsid w:val="00220166"/>
    <w:pPr>
      <w:numPr>
        <w:ilvl w:val="7"/>
      </w:numPr>
      <w:outlineLvl w:val="7"/>
    </w:pPr>
    <w:rPr>
      <w:bCs w:val="0"/>
    </w:rPr>
  </w:style>
  <w:style w:type="paragraph" w:styleId="9">
    <w:name w:val="heading 9"/>
    <w:aliases w:val="(a)"/>
    <w:basedOn w:val="8"/>
    <w:qFormat/>
    <w:rsid w:val="00220166"/>
    <w:pPr>
      <w:numPr>
        <w:ilvl w:val="8"/>
      </w:numPr>
      <w:outlineLvl w:val="8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標題 2 字元"/>
    <w:aliases w:val="一 字元"/>
    <w:basedOn w:val="a1"/>
    <w:link w:val="2"/>
    <w:rsid w:val="002504C9"/>
    <w:rPr>
      <w:rFonts w:eastAsia="標楷體"/>
      <w:b/>
      <w:bCs/>
      <w:kern w:val="2"/>
      <w:sz w:val="32"/>
      <w:szCs w:val="24"/>
    </w:rPr>
  </w:style>
  <w:style w:type="character" w:customStyle="1" w:styleId="30">
    <w:name w:val="標題 3 字元"/>
    <w:aliases w:val="(一) 字元"/>
    <w:basedOn w:val="a1"/>
    <w:link w:val="3"/>
    <w:rsid w:val="00A924EE"/>
    <w:rPr>
      <w:rFonts w:eastAsia="標楷體"/>
      <w:bCs/>
      <w:kern w:val="2"/>
      <w:sz w:val="28"/>
      <w:szCs w:val="36"/>
    </w:rPr>
  </w:style>
  <w:style w:type="character" w:customStyle="1" w:styleId="40">
    <w:name w:val="標題 4 字元"/>
    <w:aliases w:val="1 字元,標題 4-1 字元"/>
    <w:basedOn w:val="a1"/>
    <w:link w:val="4"/>
    <w:rsid w:val="00A924EE"/>
    <w:rPr>
      <w:rFonts w:eastAsia="標楷體"/>
      <w:bCs/>
      <w:sz w:val="28"/>
      <w:szCs w:val="36"/>
    </w:rPr>
  </w:style>
  <w:style w:type="character" w:customStyle="1" w:styleId="50">
    <w:name w:val="標題 5 字元"/>
    <w:aliases w:val="(1) 字元,標題5 字元"/>
    <w:link w:val="5"/>
    <w:rsid w:val="009928FE"/>
    <w:rPr>
      <w:rFonts w:eastAsia="標楷體"/>
      <w:sz w:val="28"/>
      <w:szCs w:val="36"/>
    </w:rPr>
  </w:style>
  <w:style w:type="paragraph" w:styleId="a4">
    <w:name w:val="Document Map"/>
    <w:basedOn w:val="a0"/>
    <w:semiHidden/>
    <w:rsid w:val="00220166"/>
    <w:pPr>
      <w:shd w:val="clear" w:color="auto" w:fill="000080"/>
    </w:pPr>
    <w:rPr>
      <w:rFonts w:ascii="Arial" w:eastAsia="新細明體" w:hAnsi="Arial"/>
    </w:rPr>
  </w:style>
  <w:style w:type="paragraph" w:customStyle="1" w:styleId="-">
    <w:name w:val="標題-目錄"/>
    <w:basedOn w:val="a0"/>
    <w:rsid w:val="00220166"/>
    <w:pPr>
      <w:ind w:leftChars="1174" w:left="3522" w:rightChars="1151" w:right="3453"/>
      <w:jc w:val="distribute"/>
    </w:pPr>
    <w:rPr>
      <w:b/>
      <w:bCs/>
      <w:kern w:val="0"/>
      <w:sz w:val="40"/>
    </w:rPr>
  </w:style>
  <w:style w:type="paragraph" w:customStyle="1" w:styleId="-0">
    <w:name w:val="標題-表"/>
    <w:basedOn w:val="-1"/>
    <w:next w:val="a0"/>
    <w:rsid w:val="00D04D50"/>
    <w:pPr>
      <w:spacing w:afterLines="0"/>
    </w:pPr>
  </w:style>
  <w:style w:type="paragraph" w:customStyle="1" w:styleId="-1">
    <w:name w:val="標題-相片"/>
    <w:basedOn w:val="a0"/>
    <w:rsid w:val="002B60A0"/>
    <w:pPr>
      <w:spacing w:before="204" w:afterLines="100"/>
      <w:jc w:val="center"/>
    </w:pPr>
    <w:rPr>
      <w:bCs/>
      <w:sz w:val="26"/>
    </w:rPr>
  </w:style>
  <w:style w:type="paragraph" w:customStyle="1" w:styleId="-2">
    <w:name w:val="標題-圖"/>
    <w:basedOn w:val="a0"/>
    <w:next w:val="a0"/>
    <w:link w:val="-3"/>
    <w:rsid w:val="007151DE"/>
    <w:pPr>
      <w:spacing w:afterLines="50"/>
      <w:jc w:val="center"/>
    </w:pPr>
    <w:rPr>
      <w:sz w:val="26"/>
    </w:rPr>
  </w:style>
  <w:style w:type="character" w:customStyle="1" w:styleId="-3">
    <w:name w:val="標題-圖 字元"/>
    <w:link w:val="-2"/>
    <w:rsid w:val="007151DE"/>
    <w:rPr>
      <w:rFonts w:eastAsia="標楷體"/>
      <w:kern w:val="2"/>
      <w:sz w:val="26"/>
    </w:rPr>
  </w:style>
  <w:style w:type="paragraph" w:customStyle="1" w:styleId="1-">
    <w:name w:val="縮1-章節"/>
    <w:basedOn w:val="a0"/>
    <w:link w:val="1-0"/>
    <w:rsid w:val="00420099"/>
    <w:pPr>
      <w:spacing w:line="480" w:lineRule="exact"/>
      <w:ind w:firstLineChars="200" w:firstLine="200"/>
    </w:pPr>
    <w:rPr>
      <w:sz w:val="28"/>
    </w:rPr>
  </w:style>
  <w:style w:type="character" w:customStyle="1" w:styleId="1-0">
    <w:name w:val="縮1-章節 字元"/>
    <w:link w:val="1-"/>
    <w:rsid w:val="00420099"/>
    <w:rPr>
      <w:rFonts w:eastAsia="標楷體"/>
      <w:kern w:val="2"/>
      <w:sz w:val="28"/>
    </w:rPr>
  </w:style>
  <w:style w:type="paragraph" w:customStyle="1" w:styleId="2-">
    <w:name w:val="縮2-一"/>
    <w:basedOn w:val="1-"/>
    <w:link w:val="2-0"/>
    <w:rsid w:val="00420099"/>
    <w:pPr>
      <w:ind w:leftChars="225" w:left="225"/>
    </w:pPr>
  </w:style>
  <w:style w:type="character" w:customStyle="1" w:styleId="2-0">
    <w:name w:val="縮2-一 字元"/>
    <w:link w:val="2-"/>
    <w:rsid w:val="00420099"/>
    <w:rPr>
      <w:rFonts w:eastAsia="標楷體"/>
      <w:kern w:val="2"/>
      <w:sz w:val="28"/>
    </w:rPr>
  </w:style>
  <w:style w:type="paragraph" w:customStyle="1" w:styleId="3-">
    <w:name w:val="縮3-(一)"/>
    <w:basedOn w:val="2-"/>
    <w:link w:val="3-0"/>
    <w:rsid w:val="00220166"/>
    <w:pPr>
      <w:ind w:leftChars="400" w:left="400"/>
    </w:pPr>
  </w:style>
  <w:style w:type="character" w:customStyle="1" w:styleId="3-0">
    <w:name w:val="縮3-(一) 字元"/>
    <w:link w:val="3-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4-1">
    <w:name w:val="縮4-1"/>
    <w:basedOn w:val="3-"/>
    <w:link w:val="4-10"/>
    <w:rsid w:val="00220166"/>
    <w:pPr>
      <w:ind w:leftChars="450" w:left="450"/>
    </w:pPr>
  </w:style>
  <w:style w:type="character" w:customStyle="1" w:styleId="4-10">
    <w:name w:val="縮4-1 字元"/>
    <w:link w:val="4-1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5-1">
    <w:name w:val="縮5-(1)"/>
    <w:basedOn w:val="4-1"/>
    <w:rsid w:val="00220166"/>
    <w:pPr>
      <w:ind w:leftChars="550" w:left="550"/>
    </w:pPr>
  </w:style>
  <w:style w:type="paragraph" w:customStyle="1" w:styleId="6-A">
    <w:name w:val="縮6-A"/>
    <w:basedOn w:val="5-1"/>
    <w:rsid w:val="00220166"/>
    <w:pPr>
      <w:ind w:leftChars="652" w:left="1956" w:firstLine="600"/>
    </w:pPr>
  </w:style>
  <w:style w:type="paragraph" w:customStyle="1" w:styleId="7-A">
    <w:name w:val="縮7-(A)"/>
    <w:basedOn w:val="6-A"/>
    <w:rsid w:val="00220166"/>
    <w:pPr>
      <w:ind w:leftChars="752" w:left="2256"/>
    </w:pPr>
  </w:style>
  <w:style w:type="paragraph" w:customStyle="1" w:styleId="8-a">
    <w:name w:val="縮8-a"/>
    <w:basedOn w:val="7-A"/>
    <w:rsid w:val="00220166"/>
    <w:pPr>
      <w:ind w:leftChars="857" w:left="2571"/>
    </w:pPr>
  </w:style>
  <w:style w:type="paragraph" w:customStyle="1" w:styleId="9-a">
    <w:name w:val="縮9-(a)"/>
    <w:basedOn w:val="8-a"/>
    <w:rsid w:val="00220166"/>
    <w:pPr>
      <w:ind w:leftChars="972" w:left="2916"/>
    </w:pPr>
  </w:style>
  <w:style w:type="paragraph" w:styleId="a5">
    <w:name w:val="header"/>
    <w:basedOn w:val="a0"/>
    <w:link w:val="a6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uiPriority w:val="99"/>
    <w:rsid w:val="002D0BA0"/>
    <w:rPr>
      <w:rFonts w:eastAsia="標楷體"/>
      <w:kern w:val="2"/>
    </w:rPr>
  </w:style>
  <w:style w:type="paragraph" w:styleId="a7">
    <w:name w:val="footer"/>
    <w:basedOn w:val="a0"/>
    <w:link w:val="a8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uiPriority w:val="99"/>
    <w:rsid w:val="003136EB"/>
    <w:rPr>
      <w:rFonts w:eastAsia="標楷體"/>
      <w:kern w:val="2"/>
    </w:rPr>
  </w:style>
  <w:style w:type="paragraph" w:styleId="a9">
    <w:name w:val="table of figures"/>
    <w:basedOn w:val="a0"/>
    <w:next w:val="a0"/>
    <w:uiPriority w:val="99"/>
    <w:rsid w:val="009625B9"/>
    <w:pPr>
      <w:spacing w:line="480" w:lineRule="exact"/>
      <w:ind w:left="200" w:hangingChars="200" w:hanging="200"/>
    </w:pPr>
    <w:rPr>
      <w:sz w:val="28"/>
    </w:rPr>
  </w:style>
  <w:style w:type="table" w:styleId="aa">
    <w:name w:val="Table Grid"/>
    <w:basedOn w:val="a2"/>
    <w:uiPriority w:val="59"/>
    <w:rsid w:val="0003597D"/>
    <w:pPr>
      <w:widowControl w:val="0"/>
      <w:spacing w:line="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0"/>
    <w:next w:val="a0"/>
    <w:uiPriority w:val="39"/>
    <w:unhideWhenUsed/>
    <w:qFormat/>
    <w:rsid w:val="009A70F0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character" w:styleId="ac">
    <w:name w:val="Hyperlink"/>
    <w:uiPriority w:val="99"/>
    <w:unhideWhenUsed/>
    <w:rsid w:val="009A70F0"/>
    <w:rPr>
      <w:color w:val="0000FF"/>
      <w:u w:val="single"/>
    </w:rPr>
  </w:style>
  <w:style w:type="paragraph" w:styleId="ad">
    <w:name w:val="List Paragraph"/>
    <w:basedOn w:val="a0"/>
    <w:link w:val="ae"/>
    <w:uiPriority w:val="34"/>
    <w:qFormat/>
    <w:rsid w:val="00BE5C5E"/>
    <w:pPr>
      <w:spacing w:line="240" w:lineRule="auto"/>
      <w:ind w:leftChars="200" w:left="480"/>
      <w:jc w:val="left"/>
    </w:pPr>
    <w:rPr>
      <w:rFonts w:eastAsia="新細明體"/>
    </w:rPr>
  </w:style>
  <w:style w:type="character" w:customStyle="1" w:styleId="ae">
    <w:name w:val="清單段落 字元"/>
    <w:basedOn w:val="a1"/>
    <w:link w:val="ad"/>
    <w:uiPriority w:val="1"/>
    <w:locked/>
    <w:rsid w:val="00E76A11"/>
    <w:rPr>
      <w:kern w:val="2"/>
      <w:sz w:val="24"/>
    </w:rPr>
  </w:style>
  <w:style w:type="paragraph" w:styleId="11">
    <w:name w:val="toc 1"/>
    <w:basedOn w:val="a0"/>
    <w:next w:val="a0"/>
    <w:autoRedefine/>
    <w:uiPriority w:val="39"/>
    <w:rsid w:val="007872AE"/>
    <w:pPr>
      <w:tabs>
        <w:tab w:val="right" w:leader="dot" w:pos="9061"/>
      </w:tabs>
      <w:spacing w:line="480" w:lineRule="exact"/>
    </w:pPr>
    <w:rPr>
      <w:sz w:val="28"/>
    </w:rPr>
  </w:style>
  <w:style w:type="paragraph" w:styleId="21">
    <w:name w:val="toc 2"/>
    <w:basedOn w:val="a0"/>
    <w:next w:val="a0"/>
    <w:autoRedefine/>
    <w:uiPriority w:val="39"/>
    <w:rsid w:val="00BB286C"/>
    <w:pPr>
      <w:tabs>
        <w:tab w:val="left" w:pos="1440"/>
        <w:tab w:val="right" w:leader="dot" w:pos="9061"/>
      </w:tabs>
      <w:spacing w:line="480" w:lineRule="exact"/>
      <w:ind w:leftChars="200" w:left="480"/>
    </w:pPr>
    <w:rPr>
      <w:sz w:val="28"/>
    </w:rPr>
  </w:style>
  <w:style w:type="paragraph" w:styleId="31">
    <w:name w:val="toc 3"/>
    <w:basedOn w:val="a0"/>
    <w:next w:val="a0"/>
    <w:autoRedefine/>
    <w:uiPriority w:val="39"/>
    <w:rsid w:val="00216970"/>
    <w:pPr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216970"/>
    <w:pPr>
      <w:spacing w:line="240" w:lineRule="auto"/>
      <w:ind w:leftChars="600" w:left="1440"/>
      <w:jc w:val="left"/>
    </w:pPr>
    <w:rPr>
      <w:rFonts w:ascii="Calibri" w:eastAsia="新細明體" w:hAnsi="Calibri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216970"/>
    <w:pPr>
      <w:spacing w:line="240" w:lineRule="auto"/>
      <w:ind w:leftChars="800" w:left="1920"/>
      <w:jc w:val="left"/>
    </w:pPr>
    <w:rPr>
      <w:rFonts w:ascii="Calibri" w:eastAsia="新細明體" w:hAnsi="Calibr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216970"/>
    <w:pPr>
      <w:spacing w:line="240" w:lineRule="auto"/>
      <w:ind w:leftChars="1000" w:left="2400"/>
      <w:jc w:val="left"/>
    </w:pPr>
    <w:rPr>
      <w:rFonts w:ascii="Calibri" w:eastAsia="新細明體" w:hAnsi="Calibr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216970"/>
    <w:pPr>
      <w:spacing w:line="240" w:lineRule="auto"/>
      <w:ind w:leftChars="1200" w:left="2880"/>
      <w:jc w:val="left"/>
    </w:pPr>
    <w:rPr>
      <w:rFonts w:ascii="Calibri" w:eastAsia="新細明體" w:hAnsi="Calibr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216970"/>
    <w:pPr>
      <w:spacing w:line="240" w:lineRule="auto"/>
      <w:ind w:leftChars="1400" w:left="3360"/>
      <w:jc w:val="left"/>
    </w:pPr>
    <w:rPr>
      <w:rFonts w:ascii="Calibri" w:eastAsia="新細明體" w:hAnsi="Calibr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216970"/>
    <w:pPr>
      <w:spacing w:line="240" w:lineRule="auto"/>
      <w:ind w:leftChars="1600" w:left="3840"/>
      <w:jc w:val="left"/>
    </w:pPr>
    <w:rPr>
      <w:rFonts w:ascii="Calibri" w:eastAsia="新細明體" w:hAnsi="Calibri"/>
      <w:szCs w:val="22"/>
    </w:rPr>
  </w:style>
  <w:style w:type="paragraph" w:customStyle="1" w:styleId="01-">
    <w:name w:val="01封面-標題"/>
    <w:basedOn w:val="a0"/>
    <w:qFormat/>
    <w:rsid w:val="00BC6CB7"/>
    <w:pPr>
      <w:spacing w:line="1100" w:lineRule="exact"/>
      <w:jc w:val="center"/>
    </w:pPr>
    <w:rPr>
      <w:b/>
      <w:sz w:val="48"/>
      <w:szCs w:val="24"/>
    </w:rPr>
  </w:style>
  <w:style w:type="paragraph" w:customStyle="1" w:styleId="02-">
    <w:name w:val="02封面-英文標題"/>
    <w:next w:val="a0"/>
    <w:rsid w:val="00BC6CB7"/>
    <w:pPr>
      <w:spacing w:line="760" w:lineRule="exact"/>
      <w:jc w:val="center"/>
    </w:pPr>
    <w:rPr>
      <w:rFonts w:eastAsia="Times New Roman"/>
      <w:kern w:val="2"/>
      <w:sz w:val="36"/>
      <w:szCs w:val="24"/>
    </w:rPr>
  </w:style>
  <w:style w:type="paragraph" w:customStyle="1" w:styleId="03-">
    <w:name w:val="03封面-機關名稱"/>
    <w:qFormat/>
    <w:rsid w:val="00BC6CB7"/>
    <w:rPr>
      <w:rFonts w:eastAsia="標楷體"/>
      <w:b/>
      <w:kern w:val="2"/>
      <w:sz w:val="44"/>
      <w:szCs w:val="24"/>
    </w:rPr>
  </w:style>
  <w:style w:type="paragraph" w:customStyle="1" w:styleId="af">
    <w:name w:val="委員頭銜"/>
    <w:basedOn w:val="1"/>
    <w:qFormat/>
    <w:rsid w:val="00C91325"/>
    <w:pPr>
      <w:numPr>
        <w:numId w:val="0"/>
      </w:numPr>
    </w:pPr>
    <w:rPr>
      <w:b/>
    </w:rPr>
  </w:style>
  <w:style w:type="paragraph" w:customStyle="1" w:styleId="1">
    <w:name w:val="審查意見1."/>
    <w:basedOn w:val="a0"/>
    <w:qFormat/>
    <w:rsid w:val="00671696"/>
    <w:pPr>
      <w:numPr>
        <w:numId w:val="4"/>
      </w:numPr>
      <w:spacing w:line="400" w:lineRule="exact"/>
      <w:ind w:right="130"/>
    </w:pPr>
    <w:rPr>
      <w:szCs w:val="28"/>
    </w:rPr>
  </w:style>
  <w:style w:type="paragraph" w:customStyle="1" w:styleId="a">
    <w:name w:val="(a)審查意見"/>
    <w:basedOn w:val="1"/>
    <w:qFormat/>
    <w:rsid w:val="00203374"/>
    <w:pPr>
      <w:numPr>
        <w:numId w:val="3"/>
      </w:numPr>
    </w:pPr>
  </w:style>
  <w:style w:type="character" w:styleId="af0">
    <w:name w:val="FollowedHyperlink"/>
    <w:rsid w:val="002E2BF6"/>
    <w:rPr>
      <w:color w:val="800080"/>
      <w:u w:val="single"/>
    </w:rPr>
  </w:style>
  <w:style w:type="paragraph" w:customStyle="1" w:styleId="-4">
    <w:name w:val="圖表-註"/>
    <w:basedOn w:val="a0"/>
    <w:link w:val="-5"/>
    <w:qFormat/>
    <w:rsid w:val="006B2DC7"/>
    <w:pPr>
      <w:spacing w:line="360" w:lineRule="exact"/>
    </w:pPr>
    <w:rPr>
      <w:sz w:val="20"/>
    </w:rPr>
  </w:style>
  <w:style w:type="character" w:customStyle="1" w:styleId="-5">
    <w:name w:val="圖表-註 字元"/>
    <w:link w:val="-4"/>
    <w:rsid w:val="006B2DC7"/>
    <w:rPr>
      <w:rFonts w:eastAsia="標楷體"/>
      <w:kern w:val="2"/>
    </w:rPr>
  </w:style>
  <w:style w:type="paragraph" w:styleId="af1">
    <w:name w:val="Balloon Text"/>
    <w:basedOn w:val="a0"/>
    <w:link w:val="af2"/>
    <w:rsid w:val="001A05A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rsid w:val="001A05A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3">
    <w:name w:val="page number"/>
    <w:basedOn w:val="a1"/>
    <w:rsid w:val="00307F1D"/>
  </w:style>
  <w:style w:type="paragraph" w:customStyle="1" w:styleId="af4">
    <w:name w:val="圖表名稱"/>
    <w:basedOn w:val="a0"/>
    <w:rsid w:val="0043738B"/>
    <w:pPr>
      <w:spacing w:line="240" w:lineRule="auto"/>
      <w:jc w:val="center"/>
    </w:pPr>
    <w:rPr>
      <w:sz w:val="28"/>
      <w:szCs w:val="28"/>
    </w:rPr>
  </w:style>
  <w:style w:type="paragraph" w:customStyle="1" w:styleId="32">
    <w:name w:val="內文3"/>
    <w:basedOn w:val="03-"/>
    <w:uiPriority w:val="99"/>
    <w:rsid w:val="00682B42"/>
    <w:pPr>
      <w:ind w:leftChars="236" w:left="566"/>
    </w:pPr>
  </w:style>
  <w:style w:type="paragraph" w:styleId="af5">
    <w:name w:val="caption"/>
    <w:basedOn w:val="a0"/>
    <w:next w:val="a0"/>
    <w:unhideWhenUsed/>
    <w:qFormat/>
    <w:rsid w:val="00644095"/>
    <w:rPr>
      <w:sz w:val="20"/>
    </w:rPr>
  </w:style>
  <w:style w:type="character" w:styleId="af6">
    <w:name w:val="annotation reference"/>
    <w:basedOn w:val="a1"/>
    <w:unhideWhenUsed/>
    <w:rsid w:val="002F7FE4"/>
    <w:rPr>
      <w:sz w:val="18"/>
      <w:szCs w:val="18"/>
    </w:rPr>
  </w:style>
  <w:style w:type="paragraph" w:styleId="af7">
    <w:name w:val="annotation text"/>
    <w:basedOn w:val="a0"/>
    <w:link w:val="af8"/>
    <w:unhideWhenUsed/>
    <w:rsid w:val="002F7FE4"/>
    <w:pPr>
      <w:jc w:val="left"/>
    </w:pPr>
  </w:style>
  <w:style w:type="character" w:customStyle="1" w:styleId="af8">
    <w:name w:val="註解文字 字元"/>
    <w:basedOn w:val="a1"/>
    <w:link w:val="af7"/>
    <w:rsid w:val="002F7FE4"/>
    <w:rPr>
      <w:rFonts w:eastAsia="標楷體"/>
      <w:kern w:val="2"/>
      <w:sz w:val="24"/>
    </w:rPr>
  </w:style>
  <w:style w:type="paragraph" w:styleId="af9">
    <w:name w:val="annotation subject"/>
    <w:basedOn w:val="af7"/>
    <w:next w:val="af7"/>
    <w:link w:val="afa"/>
    <w:unhideWhenUsed/>
    <w:rsid w:val="002F7FE4"/>
    <w:rPr>
      <w:b/>
      <w:bCs/>
    </w:rPr>
  </w:style>
  <w:style w:type="character" w:customStyle="1" w:styleId="afa">
    <w:name w:val="註解主旨 字元"/>
    <w:basedOn w:val="af8"/>
    <w:link w:val="af9"/>
    <w:rsid w:val="002F7FE4"/>
    <w:rPr>
      <w:rFonts w:eastAsia="標楷體"/>
      <w:b/>
      <w:bCs/>
      <w:kern w:val="2"/>
      <w:sz w:val="24"/>
    </w:rPr>
  </w:style>
  <w:style w:type="character" w:customStyle="1" w:styleId="12">
    <w:name w:val="未解析的提及項目1"/>
    <w:basedOn w:val="a1"/>
    <w:uiPriority w:val="99"/>
    <w:semiHidden/>
    <w:unhideWhenUsed/>
    <w:rsid w:val="0011271E"/>
    <w:rPr>
      <w:color w:val="605E5C"/>
      <w:shd w:val="clear" w:color="auto" w:fill="E1DFDD"/>
    </w:rPr>
  </w:style>
  <w:style w:type="paragraph" w:styleId="Web">
    <w:name w:val="Normal (Web)"/>
    <w:basedOn w:val="a0"/>
    <w:rsid w:val="000A4AC2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customStyle="1" w:styleId="120">
    <w:name w:val="表格文字12"/>
    <w:basedOn w:val="a0"/>
    <w:qFormat/>
    <w:rsid w:val="008C3EDA"/>
    <w:pPr>
      <w:framePr w:hSpace="180" w:wrap="around" w:vAnchor="text" w:hAnchor="margin" w:xAlign="center" w:y="2"/>
      <w:adjustRightInd w:val="0"/>
      <w:snapToGrid w:val="0"/>
      <w:spacing w:line="240" w:lineRule="auto"/>
      <w:jc w:val="center"/>
    </w:pPr>
    <w:rPr>
      <w:rFonts w:ascii="標楷體" w:hAnsi="標楷體"/>
      <w:szCs w:val="28"/>
    </w:rPr>
  </w:style>
  <w:style w:type="character" w:customStyle="1" w:styleId="22">
    <w:name w:val="未解析的提及項目2"/>
    <w:basedOn w:val="a1"/>
    <w:uiPriority w:val="99"/>
    <w:semiHidden/>
    <w:unhideWhenUsed/>
    <w:rsid w:val="008C3EDA"/>
    <w:rPr>
      <w:color w:val="605E5C"/>
      <w:shd w:val="clear" w:color="auto" w:fill="E1DFDD"/>
    </w:rPr>
  </w:style>
  <w:style w:type="character" w:customStyle="1" w:styleId="afb">
    <w:name w:val="圖目錄 字元"/>
    <w:link w:val="afc"/>
    <w:locked/>
    <w:rsid w:val="00E76A11"/>
    <w:rPr>
      <w:rFonts w:ascii="標楷體" w:eastAsia="標楷體" w:hAnsi="標楷體" w:cs="Arial"/>
      <w:bCs/>
      <w:sz w:val="32"/>
      <w:szCs w:val="32"/>
    </w:rPr>
  </w:style>
  <w:style w:type="paragraph" w:customStyle="1" w:styleId="afc">
    <w:name w:val="圖目錄"/>
    <w:next w:val="a0"/>
    <w:link w:val="afb"/>
    <w:autoRedefine/>
    <w:rsid w:val="00E76A11"/>
    <w:pPr>
      <w:spacing w:beforeLines="50" w:afterLines="50"/>
      <w:jc w:val="center"/>
    </w:pPr>
    <w:rPr>
      <w:rFonts w:ascii="標楷體" w:eastAsia="標楷體" w:hAnsi="標楷體" w:cs="Arial"/>
      <w:bCs/>
      <w:sz w:val="32"/>
      <w:szCs w:val="32"/>
    </w:rPr>
  </w:style>
  <w:style w:type="paragraph" w:styleId="afd">
    <w:name w:val="Plain Text"/>
    <w:basedOn w:val="a0"/>
    <w:link w:val="afe"/>
    <w:unhideWhenUsed/>
    <w:rsid w:val="00E76A11"/>
    <w:pPr>
      <w:spacing w:line="240" w:lineRule="auto"/>
      <w:jc w:val="left"/>
    </w:pPr>
    <w:rPr>
      <w:rFonts w:ascii="細明體" w:eastAsia="細明體" w:hAnsi="Courier New" w:cs="Courier New"/>
      <w:szCs w:val="24"/>
    </w:rPr>
  </w:style>
  <w:style w:type="character" w:customStyle="1" w:styleId="afe">
    <w:name w:val="純文字 字元"/>
    <w:basedOn w:val="a1"/>
    <w:link w:val="afd"/>
    <w:rsid w:val="00E76A11"/>
    <w:rPr>
      <w:rFonts w:ascii="細明體" w:eastAsia="細明體" w:hAnsi="Courier New" w:cs="Courier New"/>
      <w:kern w:val="2"/>
      <w:sz w:val="24"/>
      <w:szCs w:val="24"/>
    </w:rPr>
  </w:style>
  <w:style w:type="paragraph" w:styleId="aff">
    <w:name w:val="Block Text"/>
    <w:basedOn w:val="a0"/>
    <w:rsid w:val="00E76A11"/>
    <w:pPr>
      <w:spacing w:line="240" w:lineRule="auto"/>
      <w:ind w:left="113" w:right="113"/>
    </w:pPr>
    <w:rPr>
      <w:rFonts w:eastAsia="華康公文系統字型"/>
      <w:szCs w:val="24"/>
    </w:rPr>
  </w:style>
  <w:style w:type="paragraph" w:styleId="aff0">
    <w:name w:val="Body Text"/>
    <w:basedOn w:val="a0"/>
    <w:link w:val="aff1"/>
    <w:uiPriority w:val="99"/>
    <w:unhideWhenUsed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aff1">
    <w:name w:val="本文 字元"/>
    <w:basedOn w:val="a1"/>
    <w:link w:val="aff0"/>
    <w:uiPriority w:val="99"/>
    <w:rsid w:val="00E76A11"/>
    <w:rPr>
      <w:rFonts w:ascii="新細明體" w:hAnsi="新細明體" w:cs="新細明體"/>
      <w:sz w:val="24"/>
      <w:szCs w:val="24"/>
    </w:rPr>
  </w:style>
  <w:style w:type="paragraph" w:customStyle="1" w:styleId="a00">
    <w:name w:val="a0"/>
    <w:basedOn w:val="a0"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aff2">
    <w:name w:val="表文"/>
    <w:basedOn w:val="a0"/>
    <w:rsid w:val="009743B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480" w:lineRule="exact"/>
      <w:ind w:left="57" w:right="57"/>
      <w:textAlignment w:val="center"/>
    </w:pPr>
    <w:rPr>
      <w:rFonts w:ascii="標楷體" w:hAnsi="標楷體"/>
      <w:sz w:val="26"/>
    </w:rPr>
  </w:style>
  <w:style w:type="character" w:customStyle="1" w:styleId="33">
    <w:name w:val="未解析的提及項目3"/>
    <w:basedOn w:val="a1"/>
    <w:uiPriority w:val="99"/>
    <w:semiHidden/>
    <w:unhideWhenUsed/>
    <w:rsid w:val="00CD078A"/>
    <w:rPr>
      <w:color w:val="605E5C"/>
      <w:shd w:val="clear" w:color="auto" w:fill="E1DFDD"/>
    </w:rPr>
  </w:style>
  <w:style w:type="paragraph" w:customStyle="1" w:styleId="T2">
    <w:name w:val="T2"/>
    <w:basedOn w:val="a0"/>
    <w:link w:val="T21"/>
    <w:autoRedefine/>
    <w:rsid w:val="004678B6"/>
    <w:pPr>
      <w:adjustRightInd w:val="0"/>
      <w:spacing w:afterLines="20" w:after="72" w:line="400" w:lineRule="exact"/>
      <w:jc w:val="center"/>
      <w:textAlignment w:val="baseline"/>
    </w:pPr>
    <w:rPr>
      <w:rFonts w:ascii="標楷體" w:hAnsi="標楷體"/>
      <w:b/>
      <w:bCs/>
      <w:color w:val="000000"/>
      <w:kern w:val="0"/>
      <w:sz w:val="28"/>
      <w:szCs w:val="28"/>
      <w:lang w:val="x-none" w:eastAsia="x-none"/>
    </w:rPr>
  </w:style>
  <w:style w:type="character" w:customStyle="1" w:styleId="T21">
    <w:name w:val="T2 字元1"/>
    <w:link w:val="T2"/>
    <w:rsid w:val="004678B6"/>
    <w:rPr>
      <w:rFonts w:ascii="標楷體" w:eastAsia="標楷體" w:hAnsi="標楷體"/>
      <w:b/>
      <w:bCs/>
      <w:color w:val="000000"/>
      <w:sz w:val="28"/>
      <w:szCs w:val="28"/>
      <w:lang w:val="x-none" w:eastAsia="x-none"/>
    </w:rPr>
  </w:style>
  <w:style w:type="character" w:customStyle="1" w:styleId="13">
    <w:name w:val="未解析的提及1"/>
    <w:basedOn w:val="a1"/>
    <w:uiPriority w:val="99"/>
    <w:semiHidden/>
    <w:unhideWhenUsed/>
    <w:rsid w:val="00915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50241\Downloads\&#26412;&#25152;&#26684;&#24335;2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C3CB-20DC-40D6-807B-5019A90D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本所格式2.dotx</Template>
  <TotalTime>370</TotalTime>
  <Pages>2</Pages>
  <Words>113</Words>
  <Characters>648</Characters>
  <Application>Microsoft Office Word</Application>
  <DocSecurity>0</DocSecurity>
  <Lines>5</Lines>
  <Paragraphs>1</Paragraphs>
  <ScaleCrop>false</ScaleCrop>
  <Company>sd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第壹章　概述</dc:title>
  <dc:creator>蘇漢</dc:creator>
  <cp:lastModifiedBy>shioulo</cp:lastModifiedBy>
  <cp:revision>5</cp:revision>
  <cp:lastPrinted>2021-02-05T02:48:00Z</cp:lastPrinted>
  <dcterms:created xsi:type="dcterms:W3CDTF">2021-07-01T13:21:00Z</dcterms:created>
  <dcterms:modified xsi:type="dcterms:W3CDTF">2021-08-02T14:33:00Z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-1224039492</vt:i4>
  </property>
</Properties>
</file>